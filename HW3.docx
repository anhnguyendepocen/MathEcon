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466040649"/>
        <w:docPartObj>
          <w:docPartGallery w:val="Cover Pages"/>
          <w:docPartUnique/>
        </w:docPartObj>
      </w:sdtPr>
      <w:sdtEndPr/>
      <w:sdtContent>
        <w:p w14:paraId="0987FCF9" w14:textId="701798D6"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14:paraId="4CAA40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008990" w14:textId="0C13EED0"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14:paraId="494922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BA8F7477D49413492FA4BB1C8EF67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78D9D2" w14:textId="47CFEDDC" w:rsidR="00934EC6" w:rsidRDefault="0073399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Math Econ HW_3</w:t>
                    </w:r>
                  </w:p>
                </w:sdtContent>
              </w:sdt>
            </w:tc>
          </w:tr>
          <w:tr w:rsidR="00934EC6" w14:paraId="6E12823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286BEDB6C374449BB151188FB0F2A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AB7775" w14:textId="0DC26851" w:rsidR="00934EC6" w:rsidRDefault="00702B6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</w:t>
                    </w:r>
                    <w:r w:rsidR="00532FA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: </w:t>
                    </w:r>
                    <w:r w:rsidR="00204FE7">
                      <w:rPr>
                        <w:color w:val="2F5496" w:themeColor="accent1" w:themeShade="BF"/>
                        <w:sz w:val="24"/>
                        <w:szCs w:val="24"/>
                      </w:rPr>
                      <w:t>September 13,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14:paraId="32649FF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39168C8AD4F45168F7ED940E5F402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1A7975" w14:textId="07E7B2EB" w:rsidR="00934EC6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p w14:paraId="2DB2528D" w14:textId="6354B6B8" w:rsidR="00934EC6" w:rsidRDefault="00934EC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2D15A4EB" w14:textId="77777777"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3A373E6" w14:textId="03911678" w:rsidR="00934EC6" w:rsidRDefault="00934E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54A7FA15" w14:textId="78FE944C" w:rsidR="00702B65" w:rsidRDefault="00702B65">
          <w:pPr>
            <w:pStyle w:val="TOCHeading"/>
          </w:pPr>
          <w:r>
            <w:t>Contents</w:t>
          </w:r>
        </w:p>
        <w:p w14:paraId="7BD263F8" w14:textId="79B261E1" w:rsidR="009B77B0" w:rsidRDefault="000152D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1143" w:history="1">
            <w:r w:rsidR="009B77B0" w:rsidRPr="00D20910">
              <w:rPr>
                <w:rStyle w:val="Hyperlink"/>
                <w:noProof/>
              </w:rPr>
              <w:t>Question 1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_Toc524621143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2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51521A1A" w14:textId="5C5E6357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44" w:history="1">
            <w:r w:rsidR="009B77B0" w:rsidRPr="00D20910">
              <w:rPr>
                <w:rStyle w:val="Hyperlink"/>
                <w:noProof/>
              </w:rPr>
              <w:t>Question 2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_Toc524621144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2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55C03EC5" w14:textId="6308B8DC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45" w:history="1">
            <w:r w:rsidR="009B77B0" w:rsidRPr="00D20910">
              <w:rPr>
                <w:rStyle w:val="Hyperlink"/>
                <w:noProof/>
              </w:rPr>
              <w:t>Question 3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_Toc524621145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4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4B34F7EA" w14:textId="4F45FEAB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46" w:history="1">
            <w:r w:rsidR="009B77B0" w:rsidRPr="00D20910">
              <w:rPr>
                <w:rStyle w:val="Hyperlink"/>
                <w:noProof/>
              </w:rPr>
              <w:t>Question 4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_Toc524621146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6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4A179882" w14:textId="518E20F0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47" w:history="1">
            <w:r w:rsidR="009B77B0" w:rsidRPr="00D20910">
              <w:rPr>
                <w:rStyle w:val="Hyperlink"/>
                <w:noProof/>
              </w:rPr>
              <w:t>Question 5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_Toc524621147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12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06429E87" w14:textId="63E05B81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48" w:history="1">
            <w:r w:rsidR="009B77B0" w:rsidRPr="00D20910">
              <w:rPr>
                <w:rStyle w:val="Hyperlink"/>
                <w:noProof/>
              </w:rPr>
              <w:t>Question 6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_Toc524621148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14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44C858B7" w14:textId="2CFCBEE7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49" w:history="1">
            <w:r w:rsidR="009B77B0" w:rsidRPr="00D20910">
              <w:rPr>
                <w:rStyle w:val="Hyperlink"/>
                <w:noProof/>
              </w:rPr>
              <w:t>Question 7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_Toc524621149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16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55003CBF" w14:textId="2D73351B" w:rsidR="009B77B0" w:rsidRDefault="00143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21150" w:history="1">
            <w:r w:rsidR="009B77B0" w:rsidRPr="00D20910">
              <w:rPr>
                <w:rStyle w:val="Hyperlink"/>
                <w:noProof/>
              </w:rPr>
              <w:t>Question 8</w:t>
            </w:r>
            <w:r w:rsidR="009B77B0">
              <w:rPr>
                <w:noProof/>
                <w:webHidden/>
              </w:rPr>
              <w:tab/>
            </w:r>
            <w:r w:rsidR="009B77B0">
              <w:rPr>
                <w:noProof/>
                <w:webHidden/>
              </w:rPr>
              <w:fldChar w:fldCharType="begin"/>
            </w:r>
            <w:r w:rsidR="009B77B0">
              <w:rPr>
                <w:noProof/>
                <w:webHidden/>
              </w:rPr>
              <w:instrText xml:space="preserve"> PAGEREF _Toc524621150 \h </w:instrText>
            </w:r>
            <w:r w:rsidR="009B77B0">
              <w:rPr>
                <w:noProof/>
                <w:webHidden/>
              </w:rPr>
            </w:r>
            <w:r w:rsidR="009B77B0">
              <w:rPr>
                <w:noProof/>
                <w:webHidden/>
              </w:rPr>
              <w:fldChar w:fldCharType="separate"/>
            </w:r>
            <w:r w:rsidR="009B77B0">
              <w:rPr>
                <w:noProof/>
                <w:webHidden/>
              </w:rPr>
              <w:t>21</w:t>
            </w:r>
            <w:r w:rsidR="009B77B0">
              <w:rPr>
                <w:noProof/>
                <w:webHidden/>
              </w:rPr>
              <w:fldChar w:fldCharType="end"/>
            </w:r>
          </w:hyperlink>
        </w:p>
        <w:p w14:paraId="4B31CA46" w14:textId="5C4FC8AC" w:rsidR="00702B65" w:rsidRDefault="000152DB">
          <w:r>
            <w:rPr>
              <w:b/>
              <w:bCs/>
              <w:noProof/>
            </w:rPr>
            <w:fldChar w:fldCharType="end"/>
          </w:r>
        </w:p>
      </w:sdtContent>
    </w:sdt>
    <w:p w14:paraId="15E47C31" w14:textId="1C8506D9" w:rsidR="00702B65" w:rsidRDefault="00702B65">
      <w:r>
        <w:br w:type="page"/>
      </w:r>
    </w:p>
    <w:p w14:paraId="56F19259" w14:textId="35D98E00" w:rsidR="00702B65" w:rsidRPr="00702B65" w:rsidRDefault="00702B65" w:rsidP="00702B65">
      <w:pPr>
        <w:pStyle w:val="Heading1"/>
      </w:pPr>
      <w:bookmarkStart w:id="1" w:name="_Toc524621143"/>
      <w:r>
        <w:lastRenderedPageBreak/>
        <w:t>Question 1</w:t>
      </w:r>
      <w:bookmarkEnd w:id="1"/>
    </w:p>
    <w:p w14:paraId="616E75B2" w14:textId="65F7B861" w:rsidR="00532FA6" w:rsidRDefault="004051BF" w:rsidP="00532FA6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Only on paper</w:t>
      </w:r>
    </w:p>
    <w:p w14:paraId="2E6CFB76" w14:textId="264A6C1E" w:rsidR="00532FA6" w:rsidRDefault="00532FA6" w:rsidP="00532FA6">
      <w:pPr>
        <w:ind w:left="720"/>
        <w:rPr>
          <w:rStyle w:val="IntenseEmphasis"/>
          <w:i w:val="0"/>
        </w:rPr>
      </w:pPr>
    </w:p>
    <w:p w14:paraId="6334326D" w14:textId="62446FAE" w:rsidR="00532FA6" w:rsidRPr="00532FA6" w:rsidRDefault="00532FA6" w:rsidP="00532FA6">
      <w:pPr>
        <w:pStyle w:val="ListParagraph"/>
        <w:rPr>
          <w:rStyle w:val="IntenseEmphasis"/>
          <w:i w:val="0"/>
        </w:rPr>
      </w:pPr>
    </w:p>
    <w:p w14:paraId="047D1087" w14:textId="77777777" w:rsidR="00532FA6" w:rsidRPr="00532FA6" w:rsidRDefault="00532FA6" w:rsidP="00532FA6">
      <w:pPr>
        <w:ind w:left="720"/>
        <w:rPr>
          <w:rStyle w:val="IntenseEmphasis"/>
          <w:i w:val="0"/>
        </w:rPr>
      </w:pPr>
    </w:p>
    <w:p w14:paraId="02106F71" w14:textId="19990487" w:rsidR="00A8778F" w:rsidRPr="00702B65" w:rsidRDefault="00A8778F" w:rsidP="00A8778F">
      <w:pPr>
        <w:pStyle w:val="Heading1"/>
      </w:pPr>
      <w:bookmarkStart w:id="2" w:name="_Toc524621144"/>
      <w:r>
        <w:t>Question 2</w:t>
      </w:r>
      <w:bookmarkEnd w:id="2"/>
    </w:p>
    <w:p w14:paraId="43540248" w14:textId="77777777" w:rsidR="00204FE7" w:rsidRDefault="00204FE7" w:rsidP="00204FE7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668809BB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>clear</w:t>
      </w:r>
      <w:r w:rsidRPr="00EE7893">
        <w:rPr>
          <w:rFonts w:ascii="Menlo" w:hAnsi="Menlo" w:cs="Menlo"/>
          <w:color w:val="777777"/>
          <w:sz w:val="18"/>
          <w:szCs w:val="18"/>
        </w:rPr>
        <w:t>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BEA48D1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5F83366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>syms Q</w:t>
      </w:r>
      <w:r w:rsidRPr="00EE7893">
        <w:rPr>
          <w:rFonts w:ascii="Menlo" w:hAnsi="Menlo" w:cs="Menlo"/>
          <w:color w:val="777777"/>
          <w:sz w:val="18"/>
          <w:szCs w:val="18"/>
        </w:rPr>
        <w:t>;</w:t>
      </w:r>
    </w:p>
    <w:p w14:paraId="0DD88FBF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80F54FF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TC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Q.</w:t>
      </w:r>
      <w:r w:rsidRPr="00EE7893">
        <w:rPr>
          <w:rFonts w:ascii="Menlo" w:hAnsi="Menlo" w:cs="Menlo"/>
          <w:color w:val="777777"/>
          <w:sz w:val="18"/>
          <w:szCs w:val="18"/>
        </w:rPr>
        <w:t>^</w:t>
      </w:r>
      <w:r w:rsidRPr="00EE7893">
        <w:rPr>
          <w:rFonts w:ascii="Menlo" w:hAnsi="Menlo" w:cs="Menlo"/>
          <w:color w:val="AB6526"/>
          <w:sz w:val="18"/>
          <w:szCs w:val="18"/>
        </w:rPr>
        <w:t>3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-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5</w:t>
      </w:r>
      <w:r w:rsidRPr="00EE7893">
        <w:rPr>
          <w:rFonts w:ascii="Menlo" w:hAnsi="Menlo" w:cs="Menlo"/>
          <w:color w:val="777777"/>
          <w:sz w:val="18"/>
          <w:szCs w:val="18"/>
        </w:rPr>
        <w:t>*</w:t>
      </w:r>
      <w:r w:rsidRPr="00EE7893">
        <w:rPr>
          <w:rFonts w:ascii="Menlo" w:hAnsi="Menlo" w:cs="Menlo"/>
          <w:color w:val="333333"/>
          <w:sz w:val="18"/>
          <w:szCs w:val="18"/>
        </w:rPr>
        <w:t>Q.</w:t>
      </w:r>
      <w:r w:rsidRPr="00EE7893">
        <w:rPr>
          <w:rFonts w:ascii="Menlo" w:hAnsi="Menlo" w:cs="Menlo"/>
          <w:color w:val="777777"/>
          <w:sz w:val="18"/>
          <w:szCs w:val="18"/>
        </w:rPr>
        <w:t>^</w:t>
      </w:r>
      <w:r w:rsidRPr="00EE7893">
        <w:rPr>
          <w:rFonts w:ascii="Menlo" w:hAnsi="Menlo" w:cs="Menlo"/>
          <w:color w:val="AB6526"/>
          <w:sz w:val="18"/>
          <w:szCs w:val="18"/>
        </w:rPr>
        <w:t>2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+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60</w:t>
      </w:r>
      <w:r w:rsidRPr="00EE7893">
        <w:rPr>
          <w:rFonts w:ascii="Menlo" w:hAnsi="Menlo" w:cs="Menlo"/>
          <w:color w:val="777777"/>
          <w:sz w:val="18"/>
          <w:szCs w:val="18"/>
        </w:rPr>
        <w:t>*</w:t>
      </w:r>
      <w:r w:rsidRPr="00EE7893">
        <w:rPr>
          <w:rFonts w:ascii="Menlo" w:hAnsi="Menlo" w:cs="Menlo"/>
          <w:color w:val="333333"/>
          <w:sz w:val="18"/>
          <w:szCs w:val="18"/>
        </w:rPr>
        <w:t>Q</w:t>
      </w:r>
      <w:r w:rsidRPr="00EE7893">
        <w:rPr>
          <w:rFonts w:ascii="Menlo" w:hAnsi="Menlo" w:cs="Menlo"/>
          <w:color w:val="777777"/>
          <w:sz w:val="18"/>
          <w:szCs w:val="18"/>
        </w:rPr>
        <w:t>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Total Cost</w:t>
      </w:r>
    </w:p>
    <w:p w14:paraId="0F3CA6D6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MC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TC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Q</w:t>
      </w:r>
      <w:r w:rsidRPr="00EE7893">
        <w:rPr>
          <w:rFonts w:ascii="Menlo" w:hAnsi="Menlo" w:cs="Menlo"/>
          <w:color w:val="777777"/>
          <w:sz w:val="18"/>
          <w:szCs w:val="18"/>
        </w:rPr>
        <w:t>);%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Marginal Cost</w:t>
      </w:r>
    </w:p>
    <w:p w14:paraId="24D91E4F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AC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 Q</w:t>
      </w:r>
      <w:r w:rsidRPr="00EE7893">
        <w:rPr>
          <w:rFonts w:ascii="Menlo" w:hAnsi="Menlo" w:cs="Menlo"/>
          <w:color w:val="777777"/>
          <w:sz w:val="18"/>
          <w:szCs w:val="18"/>
        </w:rPr>
        <w:t>^</w:t>
      </w:r>
      <w:r w:rsidRPr="00EE7893">
        <w:rPr>
          <w:rFonts w:ascii="Menlo" w:hAnsi="Menlo" w:cs="Menlo"/>
          <w:color w:val="AB6526"/>
          <w:sz w:val="18"/>
          <w:szCs w:val="18"/>
        </w:rPr>
        <w:t>2</w:t>
      </w:r>
      <w:r w:rsidRPr="00EE7893">
        <w:rPr>
          <w:rFonts w:ascii="Menlo" w:hAnsi="Menlo" w:cs="Menlo"/>
          <w:color w:val="777777"/>
          <w:sz w:val="18"/>
          <w:szCs w:val="18"/>
        </w:rPr>
        <w:t>-</w:t>
      </w:r>
      <w:r w:rsidRPr="00EE7893">
        <w:rPr>
          <w:rFonts w:ascii="Menlo" w:hAnsi="Menlo" w:cs="Menlo"/>
          <w:color w:val="AB6526"/>
          <w:sz w:val="18"/>
          <w:szCs w:val="18"/>
        </w:rPr>
        <w:t>5</w:t>
      </w:r>
      <w:r w:rsidRPr="00EE7893">
        <w:rPr>
          <w:rFonts w:ascii="Menlo" w:hAnsi="Menlo" w:cs="Menlo"/>
          <w:color w:val="777777"/>
          <w:sz w:val="18"/>
          <w:szCs w:val="18"/>
        </w:rPr>
        <w:t>*</w:t>
      </w:r>
      <w:r w:rsidRPr="00EE7893">
        <w:rPr>
          <w:rFonts w:ascii="Menlo" w:hAnsi="Menlo" w:cs="Menlo"/>
          <w:color w:val="333333"/>
          <w:sz w:val="18"/>
          <w:szCs w:val="18"/>
        </w:rPr>
        <w:t>Q</w:t>
      </w:r>
      <w:r w:rsidRPr="00EE7893">
        <w:rPr>
          <w:rFonts w:ascii="Menlo" w:hAnsi="Menlo" w:cs="Menlo"/>
          <w:color w:val="777777"/>
          <w:sz w:val="18"/>
          <w:szCs w:val="18"/>
        </w:rPr>
        <w:t>+</w:t>
      </w:r>
      <w:r w:rsidRPr="00EE7893">
        <w:rPr>
          <w:rFonts w:ascii="Menlo" w:hAnsi="Menlo" w:cs="Menlo"/>
          <w:color w:val="AB6526"/>
          <w:sz w:val="18"/>
          <w:szCs w:val="18"/>
        </w:rPr>
        <w:t>60</w:t>
      </w:r>
      <w:r w:rsidRPr="00EE7893">
        <w:rPr>
          <w:rFonts w:ascii="Menlo" w:hAnsi="Menlo" w:cs="Menlo"/>
          <w:color w:val="777777"/>
          <w:sz w:val="18"/>
          <w:szCs w:val="18"/>
        </w:rPr>
        <w:t>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Average Cost</w:t>
      </w:r>
    </w:p>
    <w:p w14:paraId="386C89E0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6F233A9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Average Cost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04B4B9B5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24450A08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79E8E01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AC1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>Q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68BA7F92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5BD019E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AC first derivative w.r.t. Q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4EF3F4B9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AC1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00002D62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1D9C9B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AC1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>Q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3B1C456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69F527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Second Order Derivative Test</w:t>
      </w:r>
    </w:p>
    <w:p w14:paraId="692B7519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Second Order Derivative Test</w:t>
      </w:r>
      <w:r w:rsidRPr="00EE7893">
        <w:rPr>
          <w:rFonts w:ascii="Menlo" w:hAnsi="Menlo" w:cs="Menlo"/>
          <w:color w:val="777777"/>
          <w:sz w:val="18"/>
          <w:szCs w:val="18"/>
        </w:rPr>
        <w:t>')</w:t>
      </w:r>
    </w:p>
    <w:p w14:paraId="43382011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4B83CD"/>
          <w:sz w:val="18"/>
          <w:szCs w:val="18"/>
        </w:rPr>
        <w:t>if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&lt;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)</w:t>
      </w:r>
    </w:p>
    <w:p w14:paraId="5B32F9CD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Second Order Derivative Test value is constant and less than zero.</w:t>
      </w:r>
      <w:r w:rsidRPr="00EE7893">
        <w:rPr>
          <w:rFonts w:ascii="Menlo" w:hAnsi="Menlo" w:cs="Menlo"/>
          <w:color w:val="777777"/>
          <w:sz w:val="18"/>
          <w:szCs w:val="18"/>
        </w:rPr>
        <w:t>')</w:t>
      </w:r>
    </w:p>
    <w:p w14:paraId="4DA60E34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Function is strictly concave and at a global maximum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767BCDD5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AC"  w.r.t. Q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069468A2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AC2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067EB2E5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'</w:t>
      </w:r>
      <w:r w:rsidRPr="00EE7893">
        <w:rPr>
          <w:rFonts w:ascii="Menlo" w:hAnsi="Menlo" w:cs="Menlo"/>
          <w:color w:val="448C27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';</w:t>
      </w:r>
    </w:p>
    <w:p w14:paraId="45A1BCD4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8D5EF59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elseif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  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==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)</w:t>
      </w:r>
    </w:p>
    <w:p w14:paraId="724C1D78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Test is inconclusive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6D137343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AC" w.r.t. Q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1E39B61F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AC2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270C8294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'</w:t>
      </w:r>
      <w:r w:rsidRPr="00EE7893">
        <w:rPr>
          <w:rFonts w:ascii="Menlo" w:hAnsi="Menlo" w:cs="Menlo"/>
          <w:color w:val="448C27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';</w:t>
      </w:r>
    </w:p>
    <w:p w14:paraId="25FA2DE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elseif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  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&gt;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)</w:t>
      </w:r>
    </w:p>
    <w:p w14:paraId="09BFAAFF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Second Order Derivative Test value is constant and is greater than zero</w:t>
      </w:r>
      <w:r w:rsidRPr="00EE7893">
        <w:rPr>
          <w:rFonts w:ascii="Menlo" w:hAnsi="Menlo" w:cs="Menlo"/>
          <w:color w:val="777777"/>
          <w:sz w:val="18"/>
          <w:szCs w:val="18"/>
        </w:rPr>
        <w:t>')</w:t>
      </w:r>
    </w:p>
    <w:p w14:paraId="190FB555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Function is strictly convex and at a global minimum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0AAC364E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AC" w.r.t. Q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0BABF933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AC2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5F83C91B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AC2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'</w:t>
      </w:r>
      <w:r w:rsidRPr="00EE7893">
        <w:rPr>
          <w:rFonts w:ascii="Menlo" w:hAnsi="Menlo" w:cs="Menlo"/>
          <w:color w:val="448C27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';</w:t>
      </w:r>
    </w:p>
    <w:p w14:paraId="5DC6F7C2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4B83CD"/>
          <w:sz w:val="18"/>
          <w:szCs w:val="18"/>
        </w:rPr>
        <w:t>else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51BBD58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further evaluation needed, continue taking high order derivatives or stop now and test is inconclusive</w:t>
      </w:r>
      <w:r w:rsidRPr="00EE7893">
        <w:rPr>
          <w:rFonts w:ascii="Menlo" w:hAnsi="Menlo" w:cs="Menlo"/>
          <w:color w:val="777777"/>
          <w:sz w:val="18"/>
          <w:szCs w:val="18"/>
        </w:rPr>
        <w:t>')</w:t>
      </w:r>
    </w:p>
    <w:p w14:paraId="043BBA14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AC" w.r.t. Q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025E5455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AC2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77D5E3CB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    </w:t>
      </w:r>
    </w:p>
    <w:p w14:paraId="6390D550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654447D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>insert higher order derivative tests</w:t>
      </w:r>
    </w:p>
    <w:p w14:paraId="29D454DD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51C879E0" w14:textId="77777777" w:rsidR="00EE7893" w:rsidRPr="00EE7893" w:rsidRDefault="00EE7893" w:rsidP="00EE789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br/>
      </w:r>
    </w:p>
    <w:p w14:paraId="12F86D2E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>end</w:t>
      </w:r>
    </w:p>
    <w:p w14:paraId="5F81394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B7F4224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find AC min </w:t>
      </w:r>
    </w:p>
    <w:p w14:paraId="5C1947C0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eqn1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AC1 </w:t>
      </w:r>
      <w:r w:rsidRPr="00EE7893">
        <w:rPr>
          <w:rFonts w:ascii="Menlo" w:hAnsi="Menlo" w:cs="Menlo"/>
          <w:color w:val="777777"/>
          <w:sz w:val="18"/>
          <w:szCs w:val="18"/>
        </w:rPr>
        <w:t>==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;</w:t>
      </w:r>
    </w:p>
    <w:p w14:paraId="50E28783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ACmin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eqn1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1D75829C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020623B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>Q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>ACmin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356536D1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7A3E9D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ans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06F4D169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Qstar </w:t>
      </w:r>
      <w:r w:rsidRPr="00EE7893">
        <w:rPr>
          <w:rFonts w:ascii="Menlo" w:hAnsi="Menlo" w:cs="Menlo"/>
          <w:color w:val="777777"/>
          <w:sz w:val="18"/>
          <w:szCs w:val="18"/>
        </w:rPr>
        <w:t>=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ans</w:t>
      </w:r>
      <w:r w:rsidRPr="00EE7893">
        <w:rPr>
          <w:rFonts w:ascii="Menlo" w:hAnsi="Menlo" w:cs="Menlo"/>
          <w:color w:val="777777"/>
          <w:sz w:val="18"/>
          <w:szCs w:val="18"/>
        </w:rPr>
        <w:t>;</w:t>
      </w:r>
    </w:p>
    <w:p w14:paraId="791268AE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246DC9C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Q* =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38A4130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ACmin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69F39338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063C1CE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AC(Q*)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4E0EDC58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Qstar</w:t>
      </w:r>
      <w:r w:rsidRPr="00EE7893">
        <w:rPr>
          <w:rFonts w:ascii="Menlo" w:hAnsi="Menlo" w:cs="Menlo"/>
          <w:color w:val="777777"/>
          <w:sz w:val="18"/>
          <w:szCs w:val="18"/>
        </w:rPr>
        <w:t>);</w:t>
      </w:r>
    </w:p>
    <w:p w14:paraId="2B27F403" w14:textId="77777777" w:rsidR="00EE7893" w:rsidRPr="00EE7893" w:rsidRDefault="00EE7893" w:rsidP="00EE789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6C8DAFA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fplot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</w:t>
      </w:r>
      <w:r w:rsidRPr="00EE7893">
        <w:rPr>
          <w:rFonts w:ascii="Menlo" w:hAnsi="Menlo" w:cs="Menlo"/>
          <w:color w:val="777777"/>
          <w:sz w:val="18"/>
          <w:szCs w:val="18"/>
        </w:rPr>
        <w:t>,[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5</w:t>
      </w:r>
      <w:r w:rsidRPr="00EE7893">
        <w:rPr>
          <w:rFonts w:ascii="Menlo" w:hAnsi="Menlo" w:cs="Menlo"/>
          <w:color w:val="777777"/>
          <w:sz w:val="18"/>
          <w:szCs w:val="18"/>
        </w:rPr>
        <w:t>],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'</w:t>
      </w:r>
      <w:r w:rsidRPr="00EE7893">
        <w:rPr>
          <w:rFonts w:ascii="Menlo" w:hAnsi="Menlo" w:cs="Menlo"/>
          <w:color w:val="448C27"/>
          <w:sz w:val="18"/>
          <w:szCs w:val="18"/>
        </w:rPr>
        <w:t>b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plot line</w:t>
      </w:r>
    </w:p>
    <w:p w14:paraId="52857206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64743BC6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hold on</w:t>
      </w:r>
    </w:p>
    <w:p w14:paraId="5A2614D6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01FA43E4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fplot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TC</w:t>
      </w:r>
      <w:r w:rsidRPr="00EE7893">
        <w:rPr>
          <w:rFonts w:ascii="Menlo" w:hAnsi="Menlo" w:cs="Menlo"/>
          <w:color w:val="777777"/>
          <w:sz w:val="18"/>
          <w:szCs w:val="18"/>
        </w:rPr>
        <w:t>,[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5</w:t>
      </w:r>
      <w:r w:rsidRPr="00EE7893">
        <w:rPr>
          <w:rFonts w:ascii="Menlo" w:hAnsi="Menlo" w:cs="Menlo"/>
          <w:color w:val="777777"/>
          <w:sz w:val="18"/>
          <w:szCs w:val="18"/>
        </w:rPr>
        <w:t>],'</w:t>
      </w:r>
      <w:r w:rsidRPr="00EE7893">
        <w:rPr>
          <w:rFonts w:ascii="Menlo" w:hAnsi="Menlo" w:cs="Menlo"/>
          <w:color w:val="448C27"/>
          <w:sz w:val="18"/>
          <w:szCs w:val="18"/>
        </w:rPr>
        <w:t>g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790B35C0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fplot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MC</w:t>
      </w:r>
      <w:r w:rsidRPr="00EE7893">
        <w:rPr>
          <w:rFonts w:ascii="Menlo" w:hAnsi="Menlo" w:cs="Menlo"/>
          <w:color w:val="777777"/>
          <w:sz w:val="18"/>
          <w:szCs w:val="18"/>
        </w:rPr>
        <w:t>,[</w:t>
      </w:r>
      <w:r w:rsidRPr="00EE7893">
        <w:rPr>
          <w:rFonts w:ascii="Menlo" w:hAnsi="Menlo" w:cs="Menlo"/>
          <w:color w:val="AB6526"/>
          <w:sz w:val="18"/>
          <w:szCs w:val="18"/>
        </w:rPr>
        <w:t>0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AB6526"/>
          <w:sz w:val="18"/>
          <w:szCs w:val="18"/>
        </w:rPr>
        <w:t>5</w:t>
      </w:r>
      <w:r w:rsidRPr="00EE7893">
        <w:rPr>
          <w:rFonts w:ascii="Menlo" w:hAnsi="Menlo" w:cs="Menlo"/>
          <w:color w:val="777777"/>
          <w:sz w:val="18"/>
          <w:szCs w:val="18"/>
        </w:rPr>
        <w:t>],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'</w:t>
      </w:r>
      <w:r w:rsidRPr="00EE7893">
        <w:rPr>
          <w:rFonts w:ascii="Menlo" w:hAnsi="Menlo" w:cs="Menlo"/>
          <w:color w:val="448C27"/>
          <w:sz w:val="18"/>
          <w:szCs w:val="18"/>
        </w:rPr>
        <w:t>black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3E1A023C" w14:textId="77777777" w:rsidR="00EE7893" w:rsidRPr="00EE7893" w:rsidRDefault="00EE7893" w:rsidP="00EE789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6D48F8B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standard lines </w:t>
      </w:r>
      <w:r w:rsidRPr="00EE7893">
        <w:rPr>
          <w:rFonts w:ascii="Menlo" w:hAnsi="Menlo" w:cs="Menlo"/>
          <w:color w:val="4B83CD"/>
          <w:sz w:val="18"/>
          <w:szCs w:val="18"/>
        </w:rPr>
        <w:t>for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each image</w:t>
      </w:r>
    </w:p>
    <w:p w14:paraId="23936F83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show</w:t>
      </w:r>
      <w:r w:rsidRPr="00EE7893">
        <w:rPr>
          <w:rFonts w:ascii="Menlo" w:hAnsi="Menlo" w:cs="Menlo"/>
          <w:color w:val="777777"/>
          <w:sz w:val="18"/>
          <w:szCs w:val="18"/>
        </w:rPr>
        <w:t>','</w:t>
      </w:r>
      <w:r w:rsidRPr="00EE7893">
        <w:rPr>
          <w:rFonts w:ascii="Menlo" w:hAnsi="Menlo" w:cs="Menlo"/>
          <w:color w:val="448C27"/>
          <w:sz w:val="18"/>
          <w:szCs w:val="18"/>
        </w:rPr>
        <w:t>Location</w:t>
      </w:r>
      <w:r w:rsidRPr="00EE7893">
        <w:rPr>
          <w:rFonts w:ascii="Menlo" w:hAnsi="Menlo" w:cs="Menlo"/>
          <w:color w:val="777777"/>
          <w:sz w:val="18"/>
          <w:szCs w:val="18"/>
        </w:rPr>
        <w:t>','</w:t>
      </w:r>
      <w:r w:rsidRPr="00EE7893">
        <w:rPr>
          <w:rFonts w:ascii="Menlo" w:hAnsi="Menlo" w:cs="Menlo"/>
          <w:color w:val="448C27"/>
          <w:sz w:val="18"/>
          <w:szCs w:val="18"/>
        </w:rPr>
        <w:t>best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add legend to graph</w:t>
      </w:r>
    </w:p>
    <w:p w14:paraId="6A29A7EA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B1BA61B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comment out to remove critical points</w:t>
      </w:r>
    </w:p>
    <w:p w14:paraId="4EC03B71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7A3E9D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ACmin</w:t>
      </w:r>
      <w:r w:rsidRPr="00EE7893">
        <w:rPr>
          <w:rFonts w:ascii="Menlo" w:hAnsi="Menlo" w:cs="Menlo"/>
          <w:color w:val="777777"/>
          <w:sz w:val="18"/>
          <w:szCs w:val="18"/>
        </w:rPr>
        <w:t>),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A3E9D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>ACmin</w:t>
      </w:r>
      <w:r w:rsidRPr="00EE7893">
        <w:rPr>
          <w:rFonts w:ascii="Menlo" w:hAnsi="Menlo" w:cs="Menlo"/>
          <w:color w:val="777777"/>
          <w:sz w:val="18"/>
          <w:szCs w:val="18"/>
        </w:rPr>
        <w:t>)),'</w:t>
      </w:r>
      <w:r w:rsidRPr="00EE7893">
        <w:rPr>
          <w:rFonts w:ascii="Menlo" w:hAnsi="Menlo" w:cs="Menlo"/>
          <w:color w:val="448C27"/>
          <w:sz w:val="18"/>
          <w:szCs w:val="18"/>
        </w:rPr>
        <w:t>ro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plot critical points</w:t>
      </w:r>
    </w:p>
    <w:p w14:paraId="3FB52B8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7A3E9D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ACQstar</w:t>
      </w:r>
      <w:r w:rsidRPr="00EE7893">
        <w:rPr>
          <w:rFonts w:ascii="Menlo" w:hAnsi="Menlo" w:cs="Menlo"/>
          <w:color w:val="777777"/>
          <w:sz w:val="18"/>
          <w:szCs w:val="18"/>
        </w:rPr>
        <w:t>),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A3E9D"/>
          <w:sz w:val="18"/>
          <w:szCs w:val="18"/>
        </w:rPr>
        <w:t>double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 w:rsidRPr="00EE7893">
        <w:rPr>
          <w:rFonts w:ascii="Menlo" w:hAnsi="Menlo" w:cs="Menlo"/>
          <w:color w:val="777777"/>
          <w:sz w:val="18"/>
          <w:szCs w:val="18"/>
        </w:rPr>
        <w:t>(</w:t>
      </w:r>
      <w:r w:rsidRPr="00EE7893">
        <w:rPr>
          <w:rFonts w:ascii="Menlo" w:hAnsi="Menlo" w:cs="Menlo"/>
          <w:color w:val="333333"/>
          <w:sz w:val="18"/>
          <w:szCs w:val="18"/>
        </w:rPr>
        <w:t>AC</w:t>
      </w:r>
      <w:r w:rsidRPr="00EE7893">
        <w:rPr>
          <w:rFonts w:ascii="Menlo" w:hAnsi="Menlo" w:cs="Menlo"/>
          <w:color w:val="777777"/>
          <w:sz w:val="18"/>
          <w:szCs w:val="18"/>
        </w:rPr>
        <w:t>,</w:t>
      </w:r>
      <w:r w:rsidRPr="00EE7893">
        <w:rPr>
          <w:rFonts w:ascii="Menlo" w:hAnsi="Menlo" w:cs="Menlo"/>
          <w:color w:val="333333"/>
          <w:sz w:val="18"/>
          <w:szCs w:val="18"/>
        </w:rPr>
        <w:t>ACQstar</w:t>
      </w:r>
      <w:r w:rsidRPr="00EE7893">
        <w:rPr>
          <w:rFonts w:ascii="Menlo" w:hAnsi="Menlo" w:cs="Menlo"/>
          <w:color w:val="777777"/>
          <w:sz w:val="18"/>
          <w:szCs w:val="18"/>
        </w:rPr>
        <w:t>)),'</w:t>
      </w:r>
      <w:r w:rsidRPr="00EE7893">
        <w:rPr>
          <w:rFonts w:ascii="Menlo" w:hAnsi="Menlo" w:cs="Menlo"/>
          <w:color w:val="448C27"/>
          <w:sz w:val="18"/>
          <w:szCs w:val="18"/>
        </w:rPr>
        <w:t>ro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</w:t>
      </w:r>
      <w:r w:rsidRPr="00EE7893">
        <w:rPr>
          <w:rFonts w:ascii="Menlo" w:hAnsi="Menlo" w:cs="Menlo"/>
          <w:color w:val="777777"/>
          <w:sz w:val="18"/>
          <w:szCs w:val="18"/>
        </w:rPr>
        <w:t>%</w:t>
      </w:r>
      <w:r w:rsidRPr="00EE7893">
        <w:rPr>
          <w:rFonts w:ascii="Menlo" w:hAnsi="Menlo" w:cs="Menlo"/>
          <w:color w:val="333333"/>
          <w:sz w:val="18"/>
          <w:szCs w:val="18"/>
        </w:rPr>
        <w:t xml:space="preserve"> plot critical points</w:t>
      </w:r>
    </w:p>
    <w:p w14:paraId="2453ACD7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E7893">
        <w:rPr>
          <w:rFonts w:ascii="Menlo" w:hAnsi="Menlo" w:cs="Menlo"/>
          <w:b/>
          <w:bCs/>
          <w:color w:val="AA3731"/>
          <w:sz w:val="18"/>
          <w:szCs w:val="18"/>
        </w:rPr>
        <w:t>title</w:t>
      </w:r>
      <w:r w:rsidRPr="00EE7893">
        <w:rPr>
          <w:rFonts w:ascii="Menlo" w:hAnsi="Menlo" w:cs="Menlo"/>
          <w:color w:val="777777"/>
          <w:sz w:val="18"/>
          <w:szCs w:val="18"/>
        </w:rPr>
        <w:t>('</w:t>
      </w:r>
      <w:r w:rsidRPr="00EE7893">
        <w:rPr>
          <w:rFonts w:ascii="Menlo" w:hAnsi="Menlo" w:cs="Menlo"/>
          <w:color w:val="448C27"/>
          <w:sz w:val="18"/>
          <w:szCs w:val="18"/>
        </w:rPr>
        <w:t>Optimization Graph</w:t>
      </w:r>
      <w:r w:rsidRPr="00EE7893">
        <w:rPr>
          <w:rFonts w:ascii="Menlo" w:hAnsi="Menlo" w:cs="Menlo"/>
          <w:color w:val="777777"/>
          <w:sz w:val="18"/>
          <w:szCs w:val="18"/>
        </w:rPr>
        <w:t>');</w:t>
      </w:r>
    </w:p>
    <w:p w14:paraId="391A82EE" w14:textId="77777777" w:rsidR="00EE7893" w:rsidRPr="00EE7893" w:rsidRDefault="00EE7893" w:rsidP="00EE789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 w:rsidRPr="00EE7893">
        <w:rPr>
          <w:rFonts w:ascii="Menlo" w:hAnsi="Menlo" w:cs="Menlo"/>
          <w:color w:val="333333"/>
          <w:sz w:val="18"/>
          <w:szCs w:val="18"/>
        </w:rPr>
        <w:lastRenderedPageBreak/>
        <w:t xml:space="preserve">    hold off</w:t>
      </w:r>
    </w:p>
    <w:p w14:paraId="08E86A10" w14:textId="77777777" w:rsidR="00204FE7" w:rsidRDefault="00204FE7" w:rsidP="00204FE7">
      <w:pPr>
        <w:ind w:left="720"/>
        <w:rPr>
          <w:rStyle w:val="IntenseEmphasis"/>
          <w:i w:val="0"/>
        </w:rPr>
      </w:pPr>
    </w:p>
    <w:p w14:paraId="57399C7C" w14:textId="77777777" w:rsidR="00204FE7" w:rsidRDefault="00204FE7" w:rsidP="00EE7893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17791188" w14:textId="5F477B71" w:rsidR="00447B39" w:rsidRPr="00447B39" w:rsidRDefault="00EE7893" w:rsidP="00447B39">
      <w:pPr>
        <w:rPr>
          <w:rStyle w:val="IntenseEmphasis"/>
          <w:i w:val="0"/>
          <w:iCs w:val="0"/>
          <w:color w:val="auto"/>
        </w:rPr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6DF97FA" wp14:editId="01A4CE44">
                <wp:extent cx="4953000" cy="3009900"/>
                <wp:effectExtent l="0" t="0" r="12700" b="127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D8161" w14:textId="77777777" w:rsidR="00EE7893" w:rsidRDefault="00EE7893" w:rsidP="00EE7893">
                            <w:r>
                              <w:t>&gt;&gt; HW3_2</w:t>
                            </w:r>
                          </w:p>
                          <w:p w14:paraId="32E3C859" w14:textId="4A6FDC1E" w:rsidR="00EE7893" w:rsidRDefault="00EE7893" w:rsidP="00EE7893">
                            <w:r>
                              <w:t>Average Cost</w:t>
                            </w:r>
                          </w:p>
                          <w:p w14:paraId="6789C25D" w14:textId="6CD81948" w:rsidR="00EE7893" w:rsidRDefault="00EE7893" w:rsidP="00EE7893">
                            <w:r>
                              <w:t>Q^2  - 5 Q + 60</w:t>
                            </w:r>
                          </w:p>
                          <w:p w14:paraId="2AF2674B" w14:textId="77777777" w:rsidR="00EE7893" w:rsidRDefault="00EE7893" w:rsidP="00EE7893"/>
                          <w:p w14:paraId="3071653D" w14:textId="77777777" w:rsidR="00EE7893" w:rsidRDefault="00EE7893" w:rsidP="00EE7893">
                            <w:r>
                              <w:t>AC first derivative w.r.t. Q</w:t>
                            </w:r>
                          </w:p>
                          <w:p w14:paraId="0945A975" w14:textId="77777777" w:rsidR="00EE7893" w:rsidRDefault="00EE7893" w:rsidP="00EE7893">
                            <w:r>
                              <w:t>2 Q - 5</w:t>
                            </w:r>
                          </w:p>
                          <w:p w14:paraId="5082AE3E" w14:textId="77777777" w:rsidR="00EE7893" w:rsidRDefault="00EE7893" w:rsidP="00EE7893"/>
                          <w:p w14:paraId="406357F7" w14:textId="77777777" w:rsidR="00EE7893" w:rsidRDefault="00EE7893" w:rsidP="00EE7893">
                            <w:r>
                              <w:t>Second Order Derivative Test</w:t>
                            </w:r>
                          </w:p>
                          <w:p w14:paraId="3E327799" w14:textId="77777777" w:rsidR="00EE7893" w:rsidRDefault="00EE7893" w:rsidP="00EE7893">
                            <w:r>
                              <w:t>Second Order Derivative Test value is constant and is greater than zero</w:t>
                            </w:r>
                          </w:p>
                          <w:p w14:paraId="3122EC65" w14:textId="77777777" w:rsidR="00EE7893" w:rsidRDefault="00EE7893" w:rsidP="00EE7893">
                            <w:r>
                              <w:t>Function is strictly convex and at a global minimum</w:t>
                            </w:r>
                          </w:p>
                          <w:p w14:paraId="23D3A0EE" w14:textId="77777777" w:rsidR="00EE7893" w:rsidRDefault="00EE7893" w:rsidP="00EE7893">
                            <w:r>
                              <w:t>AC" w.r.t. Q</w:t>
                            </w:r>
                          </w:p>
                          <w:p w14:paraId="6B208C18" w14:textId="0880C200" w:rsidR="00EE7893" w:rsidRDefault="00EE7893" w:rsidP="00EE7893">
                            <w:r>
                              <w:t>2</w:t>
                            </w:r>
                          </w:p>
                          <w:p w14:paraId="5AAB6662" w14:textId="77777777" w:rsidR="00EE7893" w:rsidRDefault="00EE7893" w:rsidP="00EE7893">
                            <w:r>
                              <w:t>Q* =</w:t>
                            </w:r>
                          </w:p>
                          <w:p w14:paraId="62803740" w14:textId="721FBE6D" w:rsidR="00EE7893" w:rsidRDefault="00EE7893" w:rsidP="00EE7893">
                            <w:r>
                              <w:t>5/2</w:t>
                            </w:r>
                          </w:p>
                          <w:p w14:paraId="6BD486C3" w14:textId="77777777" w:rsidR="00EE7893" w:rsidRDefault="00EE7893" w:rsidP="00EE7893">
                            <w:r>
                              <w:t>AC(Q*)</w:t>
                            </w:r>
                          </w:p>
                          <w:p w14:paraId="5342D1FD" w14:textId="77777777" w:rsidR="00EE7893" w:rsidRDefault="00EE7893" w:rsidP="00EE7893">
                            <w:r>
                              <w:t xml:space="preserve">   53.7500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DF9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0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" fillcolor="white [3201]" strokeweight=".5pt">
                <v:textbox>
                  <w:txbxContent>
                    <w:p w14:paraId="2B6D8161" w14:textId="77777777" w:rsidR="00EE7893" w:rsidRDefault="00EE7893" w:rsidP="00EE7893">
                      <w:r>
                        <w:t>&gt;&gt; HW3_2</w:t>
                      </w:r>
                    </w:p>
                    <w:p w14:paraId="32E3C859" w14:textId="4A6FDC1E" w:rsidR="00EE7893" w:rsidRDefault="00EE7893" w:rsidP="00EE7893">
                      <w:r>
                        <w:t>Average Cost</w:t>
                      </w:r>
                    </w:p>
                    <w:p w14:paraId="6789C25D" w14:textId="6CD81948" w:rsidR="00EE7893" w:rsidRDefault="00EE7893" w:rsidP="00EE7893">
                      <w:r>
                        <w:t>Q</w:t>
                      </w:r>
                      <w:r>
                        <w:t>^2</w:t>
                      </w:r>
                      <w:r>
                        <w:t xml:space="preserve">  - 5 Q + 60</w:t>
                      </w:r>
                    </w:p>
                    <w:p w14:paraId="2AF2674B" w14:textId="77777777" w:rsidR="00EE7893" w:rsidRDefault="00EE7893" w:rsidP="00EE7893"/>
                    <w:p w14:paraId="3071653D" w14:textId="77777777" w:rsidR="00EE7893" w:rsidRDefault="00EE7893" w:rsidP="00EE7893">
                      <w:r>
                        <w:t>AC first derivative w.r.t. Q</w:t>
                      </w:r>
                    </w:p>
                    <w:p w14:paraId="0945A975" w14:textId="77777777" w:rsidR="00EE7893" w:rsidRDefault="00EE7893" w:rsidP="00EE7893">
                      <w:r>
                        <w:t>2 Q - 5</w:t>
                      </w:r>
                    </w:p>
                    <w:p w14:paraId="5082AE3E" w14:textId="77777777" w:rsidR="00EE7893" w:rsidRDefault="00EE7893" w:rsidP="00EE7893"/>
                    <w:p w14:paraId="406357F7" w14:textId="77777777" w:rsidR="00EE7893" w:rsidRDefault="00EE7893" w:rsidP="00EE7893">
                      <w:r>
                        <w:t>Second Order Derivative Test</w:t>
                      </w:r>
                    </w:p>
                    <w:p w14:paraId="3E327799" w14:textId="77777777" w:rsidR="00EE7893" w:rsidRDefault="00EE7893" w:rsidP="00EE7893">
                      <w:r>
                        <w:t>Second Order Derivative Test value is constant and is greater than zero</w:t>
                      </w:r>
                    </w:p>
                    <w:p w14:paraId="3122EC65" w14:textId="77777777" w:rsidR="00EE7893" w:rsidRDefault="00EE7893" w:rsidP="00EE7893">
                      <w:r>
                        <w:t>Function is strictly convex and at a global minimum</w:t>
                      </w:r>
                    </w:p>
                    <w:p w14:paraId="23D3A0EE" w14:textId="77777777" w:rsidR="00EE7893" w:rsidRDefault="00EE7893" w:rsidP="00EE7893">
                      <w:r>
                        <w:t>AC" w.r.t. Q</w:t>
                      </w:r>
                    </w:p>
                    <w:p w14:paraId="6B208C18" w14:textId="0880C200" w:rsidR="00EE7893" w:rsidRDefault="00EE7893" w:rsidP="00EE7893">
                      <w:r>
                        <w:t>2</w:t>
                      </w:r>
                    </w:p>
                    <w:p w14:paraId="5AAB6662" w14:textId="77777777" w:rsidR="00EE7893" w:rsidRDefault="00EE7893" w:rsidP="00EE7893">
                      <w:r>
                        <w:t>Q* =</w:t>
                      </w:r>
                    </w:p>
                    <w:p w14:paraId="62803740" w14:textId="721FBE6D" w:rsidR="00EE7893" w:rsidRDefault="00EE7893" w:rsidP="00EE7893">
                      <w:r>
                        <w:t>5/2</w:t>
                      </w:r>
                    </w:p>
                    <w:p w14:paraId="6BD486C3" w14:textId="77777777" w:rsidR="00EE7893" w:rsidRDefault="00EE7893" w:rsidP="00EE7893">
                      <w:r>
                        <w:t>AC(Q*)</w:t>
                      </w:r>
                    </w:p>
                    <w:p w14:paraId="5342D1FD" w14:textId="77777777" w:rsidR="00EE7893" w:rsidRDefault="00EE7893" w:rsidP="00EE7893">
                      <w:r>
                        <w:t xml:space="preserve">   53.7500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62174A" w14:textId="6E76B719" w:rsidR="00204FE7" w:rsidRDefault="001F7F4B" w:rsidP="00204FE7">
      <w:pPr>
        <w:ind w:left="720"/>
        <w:rPr>
          <w:rStyle w:val="IntenseEmphasis"/>
          <w:i w:val="0"/>
        </w:rPr>
      </w:pPr>
      <w:r>
        <w:rPr>
          <w:rStyle w:val="IntenseEmphasis"/>
          <w:i w:val="0"/>
        </w:rPr>
        <w:t>Image</w:t>
      </w:r>
    </w:p>
    <w:p w14:paraId="5B5B3783" w14:textId="06AB27BD" w:rsidR="001F7F4B" w:rsidRDefault="001F7F4B" w:rsidP="00204FE7">
      <w:pPr>
        <w:ind w:left="720"/>
        <w:rPr>
          <w:rStyle w:val="IntenseEmphasis"/>
          <w:i w:val="0"/>
        </w:rPr>
      </w:pPr>
      <w:r w:rsidRPr="001F7F4B">
        <w:rPr>
          <w:rStyle w:val="IntenseEmphasis"/>
          <w:i w:val="0"/>
          <w:noProof/>
        </w:rPr>
        <w:drawing>
          <wp:inline distT="0" distB="0" distL="0" distR="0" wp14:anchorId="6F204045" wp14:editId="163FCECE">
            <wp:extent cx="3136900" cy="2174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68" r="57069"/>
                    <a:stretch/>
                  </pic:blipFill>
                  <pic:spPr bwMode="auto">
                    <a:xfrm>
                      <a:off x="0" y="0"/>
                      <a:ext cx="3144598" cy="218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2918" w14:textId="26624F08" w:rsidR="00A8778F" w:rsidRDefault="00A8778F" w:rsidP="00702B65">
      <w:pPr>
        <w:rPr>
          <w:rStyle w:val="IntenseEmphasis"/>
        </w:rPr>
      </w:pPr>
    </w:p>
    <w:p w14:paraId="290B480D" w14:textId="786878B4" w:rsidR="00204FE7" w:rsidRPr="00702B65" w:rsidRDefault="00204FE7" w:rsidP="00204FE7">
      <w:pPr>
        <w:pStyle w:val="Heading1"/>
      </w:pPr>
      <w:bookmarkStart w:id="3" w:name="_Toc524621145"/>
      <w:r>
        <w:t>Question 3</w:t>
      </w:r>
      <w:bookmarkEnd w:id="3"/>
    </w:p>
    <w:p w14:paraId="30D7D4CB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4621434C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51F9115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70D7745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Q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AA56516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623E0B9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12.5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777777"/>
          <w:sz w:val="18"/>
          <w:szCs w:val="18"/>
        </w:rPr>
        <w:t>(-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005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Price</w:t>
      </w:r>
    </w:p>
    <w:p w14:paraId="6970E9FA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TR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AB6526"/>
          <w:sz w:val="18"/>
          <w:szCs w:val="18"/>
        </w:rPr>
        <w:t>12.5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777777"/>
          <w:sz w:val="18"/>
          <w:szCs w:val="18"/>
        </w:rPr>
        <w:t>(-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005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))*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Total Revenue</w:t>
      </w:r>
    </w:p>
    <w:p w14:paraId="2BCD14AE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59F3086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Total Revenue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715724C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lastRenderedPageBreak/>
        <w:t>%</w:t>
      </w: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CCEC3ED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33F0761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TR1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40AFB7D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45ECFF0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TR first derivative w.r.t. Q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45C08C0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TR1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9C86A11" w14:textId="77777777" w:rsidR="0011458F" w:rsidRDefault="0011458F" w:rsidP="0011458F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899F07B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44AB8483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TR1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30769BD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Qstar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E702A76" w14:textId="77777777" w:rsidR="0011458F" w:rsidRDefault="0011458F" w:rsidP="0011458F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019D08E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Qstar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962A058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Qstar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7AE11C2" w14:textId="77777777" w:rsidR="0011458F" w:rsidRDefault="0011458F" w:rsidP="0011458F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BEC0563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Qstar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8976C7F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42A338E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TRmax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208AC52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1C7A88B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Total Revenue Max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399C5C5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TRmax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D44F845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9F569DF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fplot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</w:t>
      </w:r>
      <w:r>
        <w:rPr>
          <w:rFonts w:ascii="Menlo" w:hAnsi="Menlo" w:cs="Menlo"/>
          <w:color w:val="777777"/>
          <w:sz w:val="18"/>
          <w:szCs w:val="18"/>
        </w:rPr>
        <w:t>,[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4000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b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plot line</w:t>
      </w:r>
    </w:p>
    <w:p w14:paraId="045EF2CC" w14:textId="7F4F8891" w:rsidR="0011458F" w:rsidRDefault="0011458F" w:rsidP="00AB407E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hold on</w:t>
      </w:r>
    </w:p>
    <w:p w14:paraId="49952B3D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standard lines </w:t>
      </w:r>
      <w:r>
        <w:rPr>
          <w:rFonts w:ascii="Menlo" w:hAnsi="Menlo" w:cs="Menlo"/>
          <w:color w:val="4B83CD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each image</w:t>
      </w:r>
    </w:p>
    <w:p w14:paraId="7AA8A6A9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show</w:t>
      </w:r>
      <w:r>
        <w:rPr>
          <w:rFonts w:ascii="Menlo" w:hAnsi="Menlo" w:cs="Menlo"/>
          <w:color w:val="777777"/>
          <w:sz w:val="18"/>
          <w:szCs w:val="18"/>
        </w:rPr>
        <w:t>','</w:t>
      </w:r>
      <w:r>
        <w:rPr>
          <w:rFonts w:ascii="Menlo" w:hAnsi="Menlo" w:cs="Menlo"/>
          <w:color w:val="448C27"/>
          <w:sz w:val="18"/>
          <w:szCs w:val="18"/>
        </w:rPr>
        <w:t>Location</w:t>
      </w:r>
      <w:r>
        <w:rPr>
          <w:rFonts w:ascii="Menlo" w:hAnsi="Menlo" w:cs="Menlo"/>
          <w:color w:val="777777"/>
          <w:sz w:val="18"/>
          <w:szCs w:val="18"/>
        </w:rPr>
        <w:t>','</w:t>
      </w:r>
      <w:r>
        <w:rPr>
          <w:rFonts w:ascii="Menlo" w:hAnsi="Menlo" w:cs="Menlo"/>
          <w:color w:val="448C27"/>
          <w:sz w:val="18"/>
          <w:szCs w:val="18"/>
        </w:rPr>
        <w:t>best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add legend to graph</w:t>
      </w:r>
    </w:p>
    <w:p w14:paraId="330EA9FD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49C2DD8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comment out to remove critical points</w:t>
      </w:r>
    </w:p>
    <w:p w14:paraId="069796A2" w14:textId="77777777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Qstar</w:t>
      </w:r>
      <w:r>
        <w:rPr>
          <w:rFonts w:ascii="Menlo" w:hAnsi="Menlo" w:cs="Menlo"/>
          <w:color w:val="777777"/>
          <w:sz w:val="18"/>
          <w:szCs w:val="18"/>
        </w:rPr>
        <w:t>),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TR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Qstar</w:t>
      </w:r>
      <w:r>
        <w:rPr>
          <w:rFonts w:ascii="Menlo" w:hAnsi="Menlo" w:cs="Menlo"/>
          <w:color w:val="777777"/>
          <w:sz w:val="18"/>
          <w:szCs w:val="18"/>
        </w:rPr>
        <w:t>)),'</w:t>
      </w:r>
      <w:r>
        <w:rPr>
          <w:rFonts w:ascii="Menlo" w:hAnsi="Menlo" w:cs="Menlo"/>
          <w:color w:val="448C27"/>
          <w:sz w:val="18"/>
          <w:szCs w:val="18"/>
        </w:rPr>
        <w:t>ro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plot critical points</w:t>
      </w:r>
    </w:p>
    <w:p w14:paraId="73955523" w14:textId="60C46561" w:rsidR="0011458F" w:rsidRDefault="0011458F" w:rsidP="0011458F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title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Optimization Graph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30B40D1" w14:textId="77777777" w:rsidR="00204FE7" w:rsidRDefault="00204FE7" w:rsidP="00204FE7">
      <w:pPr>
        <w:ind w:left="720"/>
        <w:rPr>
          <w:rStyle w:val="IntenseEmphasis"/>
          <w:i w:val="0"/>
        </w:rPr>
      </w:pPr>
    </w:p>
    <w:p w14:paraId="41C2804C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5DC0AC70" w14:textId="5F5A6E00" w:rsidR="00204FE7" w:rsidRDefault="00270F20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ab/>
      </w:r>
    </w:p>
    <w:p w14:paraId="43A433CE" w14:textId="70DFA8DD" w:rsidR="00204FE7" w:rsidRDefault="0011458F" w:rsidP="0011458F">
      <w:pPr>
        <w:ind w:left="720"/>
        <w:rPr>
          <w:rStyle w:val="IntenseEmphasis"/>
          <w:i w:val="0"/>
          <w:color w:val="000000" w:themeColor="text1"/>
        </w:rPr>
      </w:pPr>
      <w:r>
        <w:rPr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4F5E1780" wp14:editId="67B87505">
                <wp:extent cx="5384800" cy="1206500"/>
                <wp:effectExtent l="0" t="0" r="1270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D827" w14:textId="77777777" w:rsidR="0011458F" w:rsidRDefault="0011458F" w:rsidP="0011458F">
                            <w:r>
                              <w:t>&gt;&gt; HW3_3</w:t>
                            </w:r>
                          </w:p>
                          <w:p w14:paraId="4284152D" w14:textId="77777777" w:rsidR="0011458F" w:rsidRDefault="0011458F" w:rsidP="0011458F">
                            <w:r>
                              <w:t>Qstar =</w:t>
                            </w:r>
                          </w:p>
                          <w:p w14:paraId="602D4459" w14:textId="77777777" w:rsidR="0011458F" w:rsidRDefault="0011458F" w:rsidP="0011458F">
                            <w:r>
                              <w:t>200</w:t>
                            </w:r>
                          </w:p>
                          <w:p w14:paraId="43A404D7" w14:textId="77777777" w:rsidR="0011458F" w:rsidRDefault="0011458F" w:rsidP="0011458F"/>
                          <w:p w14:paraId="065A8546" w14:textId="77777777" w:rsidR="0011458F" w:rsidRDefault="0011458F" w:rsidP="0011458F">
                            <w:r>
                              <w:t>Total Revenue Max</w:t>
                            </w:r>
                          </w:p>
                          <w:p w14:paraId="59B787C0" w14:textId="77777777" w:rsidR="0011458F" w:rsidRDefault="0011458F" w:rsidP="0011458F">
                            <w:r>
                              <w:t xml:space="preserve">  919.6986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E1780" id="Text Box 5" o:spid="_x0000_s1027" type="#_x0000_t202" style="width:424pt;height: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" fillcolor="white [3201]" strokeweight=".5pt">
                <v:textbox>
                  <w:txbxContent>
                    <w:p w14:paraId="2C2FD827" w14:textId="77777777" w:rsidR="0011458F" w:rsidRDefault="0011458F" w:rsidP="0011458F">
                      <w:r>
                        <w:t>&gt;&gt; HW3_3</w:t>
                      </w:r>
                    </w:p>
                    <w:p w14:paraId="4284152D" w14:textId="77777777" w:rsidR="0011458F" w:rsidRDefault="0011458F" w:rsidP="0011458F">
                      <w:proofErr w:type="spellStart"/>
                      <w:r>
                        <w:t>Qstar</w:t>
                      </w:r>
                      <w:proofErr w:type="spellEnd"/>
                      <w:r>
                        <w:t xml:space="preserve"> =</w:t>
                      </w:r>
                    </w:p>
                    <w:p w14:paraId="602D4459" w14:textId="77777777" w:rsidR="0011458F" w:rsidRDefault="0011458F" w:rsidP="0011458F">
                      <w:r>
                        <w:t>200</w:t>
                      </w:r>
                    </w:p>
                    <w:p w14:paraId="43A404D7" w14:textId="77777777" w:rsidR="0011458F" w:rsidRDefault="0011458F" w:rsidP="0011458F"/>
                    <w:p w14:paraId="065A8546" w14:textId="77777777" w:rsidR="0011458F" w:rsidRDefault="0011458F" w:rsidP="0011458F">
                      <w:r>
                        <w:t>Total Revenue Max</w:t>
                      </w:r>
                    </w:p>
                    <w:p w14:paraId="59B787C0" w14:textId="77777777" w:rsidR="0011458F" w:rsidRDefault="0011458F" w:rsidP="0011458F">
                      <w:r>
                        <w:t xml:space="preserve">  919.6986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200803" w14:textId="77777777" w:rsidR="004051BF" w:rsidRDefault="004051BF">
      <w:pPr>
        <w:spacing w:after="160" w:line="259" w:lineRule="auto"/>
        <w:rPr>
          <w:rStyle w:val="IntenseEmphasis"/>
          <w:i w:val="0"/>
        </w:rPr>
      </w:pPr>
      <w:r>
        <w:rPr>
          <w:rStyle w:val="IntenseEmphasis"/>
          <w:i w:val="0"/>
        </w:rPr>
        <w:br w:type="page"/>
      </w:r>
    </w:p>
    <w:p w14:paraId="0D644DFD" w14:textId="6B6948F0" w:rsidR="00204FE7" w:rsidRDefault="00270F20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lastRenderedPageBreak/>
        <w:t>Image</w:t>
      </w:r>
    </w:p>
    <w:p w14:paraId="247EA1A0" w14:textId="7C1A0A97" w:rsidR="00204FE7" w:rsidRDefault="00270F20" w:rsidP="00702B65">
      <w:pPr>
        <w:rPr>
          <w:rStyle w:val="IntenseEmphasis"/>
        </w:rPr>
      </w:pPr>
      <w:r w:rsidRPr="00270F20">
        <w:rPr>
          <w:rStyle w:val="IntenseEmphasis"/>
          <w:noProof/>
        </w:rPr>
        <w:drawing>
          <wp:inline distT="0" distB="0" distL="0" distR="0" wp14:anchorId="0E15477B" wp14:editId="116CF696">
            <wp:extent cx="6242352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2" r="7480"/>
                    <a:stretch/>
                  </pic:blipFill>
                  <pic:spPr bwMode="auto">
                    <a:xfrm>
                      <a:off x="0" y="0"/>
                      <a:ext cx="6247786" cy="181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6AB93" w14:textId="77777777" w:rsidR="00702B65" w:rsidRDefault="00702B65" w:rsidP="00702B65">
      <w:pPr>
        <w:rPr>
          <w:rStyle w:val="IntenseEmphasis"/>
        </w:rPr>
      </w:pPr>
    </w:p>
    <w:p w14:paraId="5AEB956A" w14:textId="12A233BD" w:rsidR="00204FE7" w:rsidRPr="00702B65" w:rsidRDefault="00204FE7" w:rsidP="00204FE7">
      <w:pPr>
        <w:pStyle w:val="Heading1"/>
      </w:pPr>
      <w:bookmarkStart w:id="4" w:name="_Toc524621146"/>
      <w:r>
        <w:t>Question 4</w:t>
      </w:r>
      <w:bookmarkEnd w:id="4"/>
    </w:p>
    <w:p w14:paraId="1ACFDF73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7452A91A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222E2FAD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0E7C29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x y 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621AE71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52E01BD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u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x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objective function</w:t>
      </w:r>
    </w:p>
    <w:p w14:paraId="11057D97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AB6526"/>
          <w:sz w:val="18"/>
          <w:szCs w:val="18"/>
        </w:rPr>
        <w:t>200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x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constraint function</w:t>
      </w:r>
    </w:p>
    <w:p w14:paraId="1AAFB9BD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br/>
      </w:r>
    </w:p>
    <w:p w14:paraId="62753DC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setup Lagrange </w:t>
      </w:r>
    </w:p>
    <w:p w14:paraId="46CF1ADC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2464C88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u</w:t>
      </w:r>
      <w:r>
        <w:rPr>
          <w:rFonts w:ascii="Menlo" w:hAnsi="Menlo" w:cs="Menlo"/>
          <w:color w:val="777777"/>
          <w:sz w:val="18"/>
          <w:szCs w:val="18"/>
        </w:rPr>
        <w:t>+(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DF2B26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Lagrange Function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52B21D30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6168E23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A578411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Lagrange First order differentials</w:t>
      </w:r>
    </w:p>
    <w:p w14:paraId="0A727897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L1x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488E86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L1y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349D146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L1l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1EE5A4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00AF6CA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Lagrange First order differentials</w:t>
      </w:r>
    </w:p>
    <w:p w14:paraId="1FAA93DA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L2xx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L1x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DF6DE5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L2yy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L1y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2BBDE9C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L2xy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L1x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C57D305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0476A8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Lagrange First Order Conditions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ECF168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wrt A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9A15167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L1x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CBCC265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07A7EC6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C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65E42DA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lastRenderedPageBreak/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L1y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93785A1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20E428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81C565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L1l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22850B1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FAC8C63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xx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599295FE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L2xx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7911DE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535A8B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yy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6978233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L2yy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D6ABE0F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30A35FE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9C62485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L2xy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173D497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3AF6944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3B662953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L1x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94C23E7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eqn2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L1y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90A2B16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eqn3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L1l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623C07B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49C388D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Lagrange first order conditions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8325B75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x = 0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EEB5001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468E830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7A0719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y = 0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133C816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eqn2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A8FE06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CA115F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l = 0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AD4FEF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eqn3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8475B0D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47CB01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([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eqn3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lambda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2E7CBFF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xSol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sol.x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2DE585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ySol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sol.y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6F04FCF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C328D3E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A617A95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x*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8A89818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xSol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6DFB520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y*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F344F63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ySol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4D65CBC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lambda*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EB074FC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284B57A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832B934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u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CF7B5FE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60D8A4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07F41DA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u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xSol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1D0E2389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usuby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276025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44530C1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D6C31D5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AC08A6D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usuby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ySol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78B4D77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627AE36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image </w:t>
      </w:r>
      <w:r>
        <w:rPr>
          <w:rFonts w:ascii="Menlo" w:hAnsi="Menlo" w:cs="Menlo"/>
          <w:color w:val="4B83CD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problem</w:t>
      </w:r>
    </w:p>
    <w:p w14:paraId="6B53419B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408B80A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u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0D8944A8" w14:textId="77777777" w:rsidR="00EF3243" w:rsidRDefault="00EF3243" w:rsidP="00EF3243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61B9F98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hold on</w:t>
      </w:r>
    </w:p>
    <w:p w14:paraId="4CC67DC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5D358C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8011026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text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AB6526"/>
          <w:sz w:val="18"/>
          <w:szCs w:val="18"/>
        </w:rPr>
        <w:t>50</w:t>
      </w:r>
      <w:r>
        <w:rPr>
          <w:rFonts w:ascii="Menlo" w:hAnsi="Menlo" w:cs="Menlo"/>
          <w:color w:val="777777"/>
          <w:sz w:val="18"/>
          <w:szCs w:val="18"/>
        </w:rPr>
        <w:t>),</w:t>
      </w:r>
      <w:r>
        <w:rPr>
          <w:rFonts w:ascii="Menlo" w:hAnsi="Menlo" w:cs="Menlo"/>
          <w:b/>
          <w:bCs/>
          <w:color w:val="AA3731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AB6526"/>
          <w:sz w:val="18"/>
          <w:szCs w:val="18"/>
        </w:rPr>
        <w:t>25</w:t>
      </w:r>
      <w:r>
        <w:rPr>
          <w:rFonts w:ascii="Menlo" w:hAnsi="Menlo" w:cs="Menlo"/>
          <w:color w:val="777777"/>
          <w:sz w:val="18"/>
          <w:szCs w:val="18"/>
        </w:rPr>
        <w:t>),</w:t>
      </w:r>
      <w:r>
        <w:rPr>
          <w:rFonts w:ascii="Menlo" w:hAnsi="Menlo" w:cs="Menlo"/>
          <w:b/>
          <w:bCs/>
          <w:color w:val="AA3731"/>
          <w:sz w:val="18"/>
          <w:szCs w:val="18"/>
        </w:rPr>
        <w:t>Z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AB6526"/>
          <w:sz w:val="18"/>
          <w:szCs w:val="18"/>
        </w:rPr>
        <w:t>50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AB6526"/>
          <w:sz w:val="18"/>
          <w:szCs w:val="18"/>
        </w:rPr>
        <w:t>25</w:t>
      </w:r>
      <w:r>
        <w:rPr>
          <w:rFonts w:ascii="Menlo" w:hAnsi="Menlo" w:cs="Menlo"/>
          <w:color w:val="777777"/>
          <w:sz w:val="18"/>
          <w:szCs w:val="18"/>
        </w:rPr>
        <w:t>),'</w:t>
      </w:r>
      <w:r>
        <w:rPr>
          <w:rFonts w:ascii="Menlo" w:hAnsi="Menlo" w:cs="Menlo"/>
          <w:color w:val="448C27"/>
          <w:sz w:val="18"/>
          <w:szCs w:val="18"/>
        </w:rPr>
        <w:t>Peak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BD55D71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xSol</w:t>
      </w:r>
      <w:r>
        <w:rPr>
          <w:rFonts w:ascii="Menlo" w:hAnsi="Menlo" w:cs="Menlo"/>
          <w:color w:val="777777"/>
          <w:sz w:val="18"/>
          <w:szCs w:val="18"/>
        </w:rPr>
        <w:t>),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u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xSol</w:t>
      </w:r>
      <w:r>
        <w:rPr>
          <w:rFonts w:ascii="Menlo" w:hAnsi="Menlo" w:cs="Menlo"/>
          <w:color w:val="777777"/>
          <w:sz w:val="18"/>
          <w:szCs w:val="18"/>
        </w:rPr>
        <w:t>)),'</w:t>
      </w:r>
      <w:r>
        <w:rPr>
          <w:rFonts w:ascii="Menlo" w:hAnsi="Menlo" w:cs="Menlo"/>
          <w:color w:val="448C27"/>
          <w:sz w:val="18"/>
          <w:szCs w:val="18"/>
        </w:rPr>
        <w:t>ro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plot critical points</w:t>
      </w:r>
    </w:p>
    <w:p w14:paraId="736E9782" w14:textId="77777777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51D3282" w14:textId="4ECD28AE" w:rsidR="00EF3243" w:rsidRDefault="00EF3243" w:rsidP="00EF3243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hold off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3BBED62" w14:textId="77777777" w:rsidR="00204FE7" w:rsidRDefault="00204FE7" w:rsidP="00270F20">
      <w:pPr>
        <w:rPr>
          <w:rStyle w:val="IntenseEmphasis"/>
          <w:i w:val="0"/>
        </w:rPr>
      </w:pPr>
    </w:p>
    <w:p w14:paraId="3FCAA00B" w14:textId="77777777" w:rsidR="006B413C" w:rsidRDefault="006B413C">
      <w:pPr>
        <w:spacing w:after="160" w:line="259" w:lineRule="auto"/>
        <w:rPr>
          <w:rStyle w:val="IntenseEmphasis"/>
          <w:i w:val="0"/>
        </w:rPr>
      </w:pPr>
      <w:r>
        <w:rPr>
          <w:rStyle w:val="IntenseEmphasis"/>
          <w:i w:val="0"/>
        </w:rPr>
        <w:br w:type="page"/>
      </w:r>
    </w:p>
    <w:p w14:paraId="4B8EA1B1" w14:textId="4CE31C89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39DDDC04" w14:textId="6D6A807A" w:rsidR="00204FE7" w:rsidRDefault="00EF3243" w:rsidP="0011458F">
      <w:pPr>
        <w:ind w:left="720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29CFC4EE" wp14:editId="56C93757">
                <wp:extent cx="5537200" cy="7645400"/>
                <wp:effectExtent l="0" t="0" r="12700" b="127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764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E1DF4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Lagrange Function</w:t>
                            </w:r>
                          </w:p>
                          <w:p w14:paraId="434FDB6E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x^(1/2)*y^(1/2) - lambda*(2*x + 4*y - 200)</w:t>
                            </w:r>
                          </w:p>
                          <w:p w14:paraId="69A1D0DE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7FD6C08B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Lagrange First Order Conditions</w:t>
                            </w:r>
                          </w:p>
                          <w:p w14:paraId="6CA583E9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first derivative wrt A</w:t>
                            </w:r>
                          </w:p>
                          <w:p w14:paraId="24C285BF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y^(1/2)/(2*x^(1/2)) - 2*lambda</w:t>
                            </w:r>
                          </w:p>
                          <w:p w14:paraId="5591ACDA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0A11770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first derivative w.r.t C</w:t>
                            </w:r>
                          </w:p>
                          <w:p w14:paraId="4F0D0146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x^(1/2)/(2*y^(1/2)) - 4*lambda</w:t>
                            </w:r>
                          </w:p>
                          <w:p w14:paraId="40F6AF40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2ADF567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first derivative w.r.t l</w:t>
                            </w:r>
                          </w:p>
                          <w:p w14:paraId="76AC515F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200 - 4*y - 2*x</w:t>
                            </w:r>
                          </w:p>
                          <w:p w14:paraId="4BBAAB5D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34CE062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second derivative w.r.t xx</w:t>
                            </w:r>
                          </w:p>
                          <w:p w14:paraId="4748E206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-y^(1/2)/(4*x^(3/2))</w:t>
                            </w:r>
                          </w:p>
                          <w:p w14:paraId="5213D286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D80506B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second derivative w.r.t yy</w:t>
                            </w:r>
                          </w:p>
                          <w:p w14:paraId="1E9A0EBC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-x^(1/2)/(4*y^(3/2))</w:t>
                            </w:r>
                          </w:p>
                          <w:p w14:paraId="1734116D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38D2EE1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second derivative w.r.t xy</w:t>
                            </w:r>
                          </w:p>
                          <w:p w14:paraId="1A4C54FE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1/(4*x^(1/2)*y^(1/2))</w:t>
                            </w:r>
                          </w:p>
                          <w:p w14:paraId="7D655349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3390E82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Lagrange first order conditions</w:t>
                            </w:r>
                          </w:p>
                          <w:p w14:paraId="2EEE55CA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first derivative w.r.t x = 0</w:t>
                            </w:r>
                          </w:p>
                          <w:p w14:paraId="085DE194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y^(1/2)/(2*x^(1/2)) - 2*lambda == 0</w:t>
                            </w:r>
                          </w:p>
                          <w:p w14:paraId="14A3B147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6D4A158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first derivative w.r.t y = 0</w:t>
                            </w:r>
                          </w:p>
                          <w:p w14:paraId="063EA1C9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x^(1/2)/(2*y^(1/2)) - 4*lambda == 0</w:t>
                            </w:r>
                          </w:p>
                          <w:p w14:paraId="2BD15651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18E9210B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first derivative w.r.t l = 0</w:t>
                            </w:r>
                          </w:p>
                          <w:p w14:paraId="42A55EA4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200 - 4*y - 2*x == 0</w:t>
                            </w:r>
                          </w:p>
                          <w:p w14:paraId="5D2C8388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0FBEDCF7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x* =</w:t>
                            </w:r>
                          </w:p>
                          <w:p w14:paraId="282F9A11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50</w:t>
                            </w:r>
                          </w:p>
                          <w:p w14:paraId="453649B4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EB65BD3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y* =</w:t>
                            </w:r>
                          </w:p>
                          <w:p w14:paraId="44ED9AE6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25</w:t>
                            </w:r>
                          </w:p>
                          <w:p w14:paraId="6A5C3CF3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6F9B167C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lambda* =</w:t>
                            </w:r>
                          </w:p>
                          <w:p w14:paraId="2BBA7594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2^(1/2)/8</w:t>
                            </w:r>
                          </w:p>
                          <w:p w14:paraId="2B3D8336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71DF7D4A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U(x*,y*)</w:t>
                            </w:r>
                          </w:p>
                          <w:p w14:paraId="2F64701B" w14:textId="2223A343" w:rsidR="00EF3243" w:rsidRPr="004051BF" w:rsidRDefault="004051BF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5*50^(1/2)</w:t>
                            </w:r>
                          </w:p>
                          <w:p w14:paraId="3B2D7F8B" w14:textId="77777777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>or</w:t>
                            </w:r>
                          </w:p>
                          <w:p w14:paraId="5A4E3660" w14:textId="5B82D920" w:rsidR="00EF3243" w:rsidRPr="004051BF" w:rsidRDefault="00EF3243" w:rsidP="00EF324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4051BF">
                              <w:rPr>
                                <w:sz w:val="23"/>
                                <w:szCs w:val="23"/>
                              </w:rPr>
                              <w:t xml:space="preserve">   35.3553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FC4EE" id="Text Box 11" o:spid="_x0000_s1028" type="#_x0000_t202" style="width:436pt;height:6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" fillcolor="white [3201]" strokeweight=".5pt">
                <v:textbox>
                  <w:txbxContent>
                    <w:p w14:paraId="2A7E1DF4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Lagrange Function</w:t>
                      </w:r>
                    </w:p>
                    <w:p w14:paraId="434FDB6E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x^(1/2)*y^(1/2) - lambda*(2*x + 4*y - 200)</w:t>
                      </w:r>
                    </w:p>
                    <w:p w14:paraId="69A1D0DE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7FD6C08B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Lagrange First Order Conditions</w:t>
                      </w:r>
                    </w:p>
                    <w:p w14:paraId="6CA583E9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first derivative </w:t>
                      </w:r>
                      <w:proofErr w:type="spellStart"/>
                      <w:r w:rsidRPr="004051BF">
                        <w:rPr>
                          <w:sz w:val="23"/>
                          <w:szCs w:val="23"/>
                        </w:rPr>
                        <w:t>wrt</w:t>
                      </w:r>
                      <w:proofErr w:type="spellEnd"/>
                      <w:r w:rsidRPr="004051BF">
                        <w:rPr>
                          <w:sz w:val="23"/>
                          <w:szCs w:val="23"/>
                        </w:rPr>
                        <w:t xml:space="preserve"> A</w:t>
                      </w:r>
                    </w:p>
                    <w:p w14:paraId="24C285BF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y^(1/2)/(2*x^(1/2)) - 2*lambda</w:t>
                      </w:r>
                    </w:p>
                    <w:p w14:paraId="5591ACDA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50A11770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first derivative w.r.t C</w:t>
                      </w:r>
                    </w:p>
                    <w:p w14:paraId="4F0D0146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x^(1/2)/(2*y^(1/2)) - 4*lambda</w:t>
                      </w:r>
                    </w:p>
                    <w:p w14:paraId="40F6AF40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52ADF567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first derivative w.r.t l</w:t>
                      </w:r>
                    </w:p>
                    <w:p w14:paraId="76AC515F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200 - 4*y - 2*x</w:t>
                      </w:r>
                    </w:p>
                    <w:p w14:paraId="4BBAAB5D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534CE062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second derivative w.r.t xx</w:t>
                      </w:r>
                    </w:p>
                    <w:p w14:paraId="4748E206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-y^(1/2)/(4*x^(3/2))</w:t>
                      </w:r>
                    </w:p>
                    <w:p w14:paraId="5213D286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5D80506B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second derivative w.r.t </w:t>
                      </w:r>
                      <w:proofErr w:type="spellStart"/>
                      <w:r w:rsidRPr="004051BF">
                        <w:rPr>
                          <w:sz w:val="23"/>
                          <w:szCs w:val="23"/>
                        </w:rPr>
                        <w:t>yy</w:t>
                      </w:r>
                      <w:proofErr w:type="spellEnd"/>
                    </w:p>
                    <w:p w14:paraId="1E9A0EBC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-x^(1/2)/(4*y^(3/2))</w:t>
                      </w:r>
                    </w:p>
                    <w:p w14:paraId="1734116D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438D2EE1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second derivative w.r.t </w:t>
                      </w:r>
                      <w:proofErr w:type="spellStart"/>
                      <w:r w:rsidRPr="004051BF">
                        <w:rPr>
                          <w:sz w:val="23"/>
                          <w:szCs w:val="23"/>
                        </w:rPr>
                        <w:t>xy</w:t>
                      </w:r>
                      <w:proofErr w:type="spellEnd"/>
                    </w:p>
                    <w:p w14:paraId="1A4C54FE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1/(4*x^(1/2)*y^(1/2))</w:t>
                      </w:r>
                    </w:p>
                    <w:p w14:paraId="7D655349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33390E82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Lagrange first order conditions</w:t>
                      </w:r>
                    </w:p>
                    <w:p w14:paraId="2EEE55CA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first derivative w.r.t x = 0</w:t>
                      </w:r>
                    </w:p>
                    <w:p w14:paraId="085DE194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y^(1/2)/(2*x^(1/2)) - 2*lambda == 0</w:t>
                      </w:r>
                    </w:p>
                    <w:p w14:paraId="14A3B147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66D4A158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first derivative w.r.t y = 0</w:t>
                      </w:r>
                    </w:p>
                    <w:p w14:paraId="063EA1C9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x^(1/2)/(2*y^(1/2)) - 4*lambda == 0</w:t>
                      </w:r>
                    </w:p>
                    <w:p w14:paraId="2BD15651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18E9210B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first derivative w.r.t l = 0</w:t>
                      </w:r>
                    </w:p>
                    <w:p w14:paraId="42A55EA4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200 - 4*y - 2*x == 0</w:t>
                      </w:r>
                    </w:p>
                    <w:p w14:paraId="5D2C8388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0FBEDCF7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x* =</w:t>
                      </w:r>
                    </w:p>
                    <w:p w14:paraId="282F9A11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50</w:t>
                      </w:r>
                    </w:p>
                    <w:p w14:paraId="453649B4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4EB65BD3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y* =</w:t>
                      </w:r>
                    </w:p>
                    <w:p w14:paraId="44ED9AE6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25</w:t>
                      </w:r>
                    </w:p>
                    <w:p w14:paraId="6A5C3CF3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6F9B167C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lambda* =</w:t>
                      </w:r>
                    </w:p>
                    <w:p w14:paraId="2BBA7594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2^(1/2)/8</w:t>
                      </w:r>
                    </w:p>
                    <w:p w14:paraId="2B3D8336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71DF7D4A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U(x*,y*)</w:t>
                      </w:r>
                    </w:p>
                    <w:p w14:paraId="2F64701B" w14:textId="2223A343" w:rsidR="00EF3243" w:rsidRPr="004051BF" w:rsidRDefault="004051BF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5*50^(1/2)</w:t>
                      </w:r>
                    </w:p>
                    <w:p w14:paraId="3B2D7F8B" w14:textId="77777777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>or</w:t>
                      </w:r>
                    </w:p>
                    <w:p w14:paraId="5A4E3660" w14:textId="5B82D920" w:rsidR="00EF3243" w:rsidRPr="004051BF" w:rsidRDefault="00EF3243" w:rsidP="00EF3243">
                      <w:pPr>
                        <w:rPr>
                          <w:sz w:val="23"/>
                          <w:szCs w:val="23"/>
                        </w:rPr>
                      </w:pPr>
                      <w:r w:rsidRPr="004051BF">
                        <w:rPr>
                          <w:sz w:val="23"/>
                          <w:szCs w:val="23"/>
                        </w:rPr>
                        <w:t xml:space="preserve">   35.3553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458F">
        <w:rPr>
          <w:rStyle w:val="IntenseEmphasis"/>
          <w:i w:val="0"/>
        </w:rPr>
        <w:tab/>
      </w:r>
    </w:p>
    <w:p w14:paraId="0F4E61B1" w14:textId="77777777" w:rsidR="00204FE7" w:rsidRDefault="00204FE7" w:rsidP="00204FE7">
      <w:pPr>
        <w:ind w:left="720"/>
        <w:rPr>
          <w:rStyle w:val="IntenseEmphasis"/>
          <w:i w:val="0"/>
          <w:color w:val="000000" w:themeColor="text1"/>
        </w:rPr>
      </w:pPr>
    </w:p>
    <w:p w14:paraId="6DDC6C06" w14:textId="076C7A77" w:rsidR="00EF3243" w:rsidRDefault="00EF3243">
      <w:pPr>
        <w:spacing w:after="160" w:line="259" w:lineRule="auto"/>
        <w:rPr>
          <w:rStyle w:val="IntenseEmphasis"/>
          <w:i w:val="0"/>
        </w:rPr>
      </w:pPr>
    </w:p>
    <w:p w14:paraId="0F55884B" w14:textId="45D09477" w:rsidR="00270F20" w:rsidRDefault="00270F20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Image</w:t>
      </w:r>
    </w:p>
    <w:p w14:paraId="042CAFA0" w14:textId="41F42C15" w:rsidR="00204FE7" w:rsidRDefault="00EF3243" w:rsidP="00EF3243">
      <w:pPr>
        <w:rPr>
          <w:rStyle w:val="IntenseEmphasis"/>
          <w:i w:val="0"/>
        </w:rPr>
      </w:pPr>
      <w:r>
        <w:rPr>
          <w:iCs/>
          <w:noProof/>
          <w:color w:val="4472C4" w:themeColor="accent1"/>
        </w:rPr>
        <w:drawing>
          <wp:inline distT="0" distB="0" distL="0" distR="0" wp14:anchorId="4F4BEEE1" wp14:editId="7FFB0CDA">
            <wp:extent cx="6400800" cy="193942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3_4_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r="6919"/>
                    <a:stretch/>
                  </pic:blipFill>
                  <pic:spPr bwMode="auto">
                    <a:xfrm>
                      <a:off x="0" y="0"/>
                      <a:ext cx="6400800" cy="193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CE36" w14:textId="61404DAD" w:rsidR="00204FE7" w:rsidRPr="00702B65" w:rsidRDefault="00204FE7" w:rsidP="00204FE7">
      <w:pPr>
        <w:pStyle w:val="Heading1"/>
      </w:pPr>
      <w:bookmarkStart w:id="5" w:name="_Toc524621147"/>
      <w:r>
        <w:t>Question 5</w:t>
      </w:r>
      <w:bookmarkEnd w:id="5"/>
    </w:p>
    <w:p w14:paraId="4F7AC4FC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397ED7B0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52253CF3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9A01116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k l 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CBC7EE4" w14:textId="77777777" w:rsidR="008B7151" w:rsidRDefault="008B7151" w:rsidP="008B7151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65CBB15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k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objective function</w:t>
      </w:r>
    </w:p>
    <w:p w14:paraId="1E81EEB2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AB6526"/>
          <w:sz w:val="18"/>
          <w:szCs w:val="18"/>
        </w:rPr>
        <w:t>384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6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k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constraint function</w:t>
      </w:r>
    </w:p>
    <w:p w14:paraId="79AEE2E0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5429EC4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k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,[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75</w:t>
      </w:r>
      <w:r>
        <w:rPr>
          <w:rFonts w:ascii="Menlo" w:hAnsi="Menlo" w:cs="Menlo"/>
          <w:color w:val="777777"/>
          <w:sz w:val="18"/>
          <w:szCs w:val="18"/>
        </w:rPr>
        <w:t>])</w:t>
      </w:r>
    </w:p>
    <w:p w14:paraId="27D1948E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hold on</w:t>
      </w:r>
    </w:p>
    <w:p w14:paraId="2E3CCCC6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D88A2D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DDB126E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hold off</w:t>
      </w:r>
    </w:p>
    <w:p w14:paraId="485ECC05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7C5AF49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setup Lagrange </w:t>
      </w:r>
    </w:p>
    <w:p w14:paraId="75E26AB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objective function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A240D2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4194698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8B5FC3F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</w:t>
      </w:r>
      <w:r>
        <w:rPr>
          <w:rFonts w:ascii="Menlo" w:hAnsi="Menlo" w:cs="Menlo"/>
          <w:color w:val="777777"/>
          <w:sz w:val="18"/>
          <w:szCs w:val="18"/>
        </w:rPr>
        <w:t>+(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89B0494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Lagrange Function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E0BA02B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 xml:space="preserve">Q = 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F0C7BF2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CFBC32A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17AEA5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Q1k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37CDB67" w14:textId="77777777" w:rsidR="008B7151" w:rsidRDefault="008B7151" w:rsidP="008B7151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7F9E96B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Q1l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97C7008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5E2CBA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Q1lambda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8ABC353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0711216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Q2kk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CCF7BAF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Q2ll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EC8AA1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Q2kl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33103B6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A6841C8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of Q w.r.t K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CB083F4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AC2E98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284C6BD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Q w.r.t 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AC92870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2211A1E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AF3CB0A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Q w.r.t lambda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5C105D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908EBD5" w14:textId="77777777" w:rsidR="008B7151" w:rsidRDefault="008B7151" w:rsidP="008B7151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64C1A1A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Q w.r.t kk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0923B79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Q2kk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5007DAD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EE2453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Q w.r.t ll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9853F7F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Q2ll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7E1A4AE" w14:textId="77777777" w:rsidR="008B7151" w:rsidRDefault="008B7151" w:rsidP="008B7151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677943C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Q w.r.t kl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547E805C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Q2kl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40F3CF7" w14:textId="77777777" w:rsidR="008B7151" w:rsidRDefault="008B7151" w:rsidP="008B7151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7A286A8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211493FB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Q1k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D7DB976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eqn2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Q1l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B409CF6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eqn3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Q1lambda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8D272F2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([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eqn3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lambda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0C905EC5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AB6526"/>
          <w:sz w:val="18"/>
          <w:szCs w:val="18"/>
        </w:rPr>
        <w:t>kSol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sol.k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19906F8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5135E3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3124B74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FE59B6C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k*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68868DC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AB6526"/>
          <w:sz w:val="18"/>
          <w:szCs w:val="18"/>
        </w:rPr>
        <w:t>kSol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A2B859B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l*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A14F964" w14:textId="12155F05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8EAEEE0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1B04DDE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lambda*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3A7FDA4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EBA34B3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88492BE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0FE431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5608872" w14:textId="0C519BBC" w:rsidR="008B7151" w:rsidRDefault="008B7151" w:rsidP="008B7151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35F5501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max output assuming second order conditions are met is: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B4CF9AC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 xml:space="preserve">q(k*,l*) = 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312DF4D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60D6012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maxOutput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A2B56DF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maxOutput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AB6526"/>
          <w:sz w:val="18"/>
          <w:szCs w:val="18"/>
        </w:rPr>
        <w:t>kSol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BB09C07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15E8B69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0317374E" w14:textId="77777777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maxOutput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B6F84A9" w14:textId="31DF5996" w:rsidR="008B7151" w:rsidRDefault="008B7151" w:rsidP="008B7151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3E3C972" w14:textId="77777777" w:rsidR="00204FE7" w:rsidRDefault="00204FE7" w:rsidP="00270F20">
      <w:pPr>
        <w:rPr>
          <w:rStyle w:val="IntenseEmphasis"/>
          <w:i w:val="0"/>
        </w:rPr>
      </w:pPr>
    </w:p>
    <w:p w14:paraId="44B3E258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43FF3232" w14:textId="77777777" w:rsidR="00204FE7" w:rsidRDefault="00204FE7" w:rsidP="00270F20">
      <w:pPr>
        <w:rPr>
          <w:rStyle w:val="IntenseEmphasis"/>
          <w:i w:val="0"/>
        </w:rPr>
      </w:pPr>
    </w:p>
    <w:p w14:paraId="3035750B" w14:textId="77777777" w:rsidR="00204FE7" w:rsidRDefault="00204FE7" w:rsidP="00270F20">
      <w:pPr>
        <w:rPr>
          <w:rStyle w:val="IntenseEmphasis"/>
          <w:i w:val="0"/>
          <w:color w:val="000000" w:themeColor="text1"/>
        </w:rPr>
      </w:pPr>
    </w:p>
    <w:p w14:paraId="1E5A66DA" w14:textId="3B3369C8" w:rsidR="00204FE7" w:rsidRDefault="00204FE7" w:rsidP="00204FE7">
      <w:pPr>
        <w:rPr>
          <w:rStyle w:val="IntenseEmphasis"/>
          <w:i w:val="0"/>
        </w:rPr>
      </w:pPr>
    </w:p>
    <w:p w14:paraId="1AB140D7" w14:textId="586C055B" w:rsidR="00204FE7" w:rsidRPr="00702B65" w:rsidRDefault="00204FE7" w:rsidP="00204FE7">
      <w:pPr>
        <w:pStyle w:val="Heading1"/>
      </w:pPr>
      <w:bookmarkStart w:id="6" w:name="_Toc524621148"/>
      <w:r>
        <w:t>Question 6</w:t>
      </w:r>
      <w:bookmarkEnd w:id="6"/>
    </w:p>
    <w:p w14:paraId="1D112AC2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36A22639" w14:textId="77777777" w:rsidR="00204FE7" w:rsidRDefault="00204FE7" w:rsidP="00270F20">
      <w:pPr>
        <w:rPr>
          <w:rStyle w:val="IntenseEmphasis"/>
          <w:i w:val="0"/>
        </w:rPr>
      </w:pPr>
    </w:p>
    <w:p w14:paraId="015FA2A6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4CEF5B7F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59602E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x y 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6F9850C" w14:textId="77777777" w:rsidR="002B1DB6" w:rsidRDefault="002B1DB6" w:rsidP="002B1DB6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D71FB3F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80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x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x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y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objective function</w:t>
      </w:r>
    </w:p>
    <w:p w14:paraId="38C06A37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AB6526"/>
          <w:sz w:val="18"/>
          <w:szCs w:val="18"/>
        </w:rPr>
        <w:t>12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x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constraint function</w:t>
      </w:r>
    </w:p>
    <w:p w14:paraId="48B7A10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7A8D28C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80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x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x.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y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,[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12</w:t>
      </w:r>
      <w:r>
        <w:rPr>
          <w:rFonts w:ascii="Menlo" w:hAnsi="Menlo" w:cs="Menlo"/>
          <w:color w:val="777777"/>
          <w:sz w:val="18"/>
          <w:szCs w:val="18"/>
        </w:rPr>
        <w:t>])</w:t>
      </w:r>
    </w:p>
    <w:p w14:paraId="32A2124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hold on</w:t>
      </w:r>
    </w:p>
    <w:p w14:paraId="0EA3602C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CAD2491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960AB71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hold off</w:t>
      </w:r>
    </w:p>
    <w:p w14:paraId="5C9DBC94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A587241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setup Lagrange </w:t>
      </w:r>
    </w:p>
    <w:p w14:paraId="1E23DE17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10BCDDA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</w:t>
      </w:r>
      <w:r>
        <w:rPr>
          <w:rFonts w:ascii="Menlo" w:hAnsi="Menlo" w:cs="Menlo"/>
          <w:color w:val="777777"/>
          <w:sz w:val="18"/>
          <w:szCs w:val="18"/>
        </w:rPr>
        <w:t>+(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CE51890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Profit equals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BEC032A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842143C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A0F218F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P1x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18723AC" w14:textId="77777777" w:rsidR="002B1DB6" w:rsidRDefault="002B1DB6" w:rsidP="002B1DB6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8704437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5F5DDCD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44AE9ED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8FCE48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8D7775E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P2xx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D0B1BB5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P2yy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P1y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E3297F6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P2xy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5FCB4D2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AB1D140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x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2B572EC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6068626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3554568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9548C50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B97914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0AC73A8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2DDD657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3748713" w14:textId="77777777" w:rsidR="002B1DB6" w:rsidRDefault="002B1DB6" w:rsidP="002B1DB6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86E919C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xx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4D4F6DF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P2xx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90FA3C0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809D551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yy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C4952BA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P2yy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3F77C4B" w14:textId="77777777" w:rsidR="002B1DB6" w:rsidRDefault="002B1DB6" w:rsidP="002B1DB6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868111B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B64F3B4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pretty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P2xy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AE61164" w14:textId="77777777" w:rsidR="002B1DB6" w:rsidRDefault="002B1DB6" w:rsidP="002B1DB6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735EA5E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2A6CE51A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P1x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E9DDED4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eqn2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P1y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97A3052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eqn3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P1l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F9CBAAA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([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eqn3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y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lambda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1AB1F5C9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xSol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sol.x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82ED452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ySol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sol.y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7941F62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884EB64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E47074F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x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5F05371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xSol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FBDE5B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y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321E117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ySol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5C4F9C3" w14:textId="77777777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lambda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EF779A7" w14:textId="46B6A0A8" w:rsidR="002B1DB6" w:rsidRDefault="002B1DB6" w:rsidP="002B1DB6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DA4E673" w14:textId="77777777" w:rsidR="00D023D6" w:rsidRDefault="00D023D6">
      <w:pPr>
        <w:spacing w:after="160" w:line="259" w:lineRule="auto"/>
        <w:rPr>
          <w:rStyle w:val="IntenseEmphasis"/>
          <w:i w:val="0"/>
        </w:rPr>
      </w:pPr>
      <w:r>
        <w:rPr>
          <w:rStyle w:val="IntenseEmphasis"/>
          <w:i w:val="0"/>
        </w:rPr>
        <w:br w:type="page"/>
      </w:r>
    </w:p>
    <w:p w14:paraId="05A13912" w14:textId="0A0A7130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15170B48" w14:textId="3F243852" w:rsidR="00204FE7" w:rsidRDefault="00D023D6" w:rsidP="008B7151">
      <w:pPr>
        <w:ind w:left="720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6B918345" wp14:editId="6D6E8F13">
                <wp:extent cx="4787900" cy="5194300"/>
                <wp:effectExtent l="0" t="0" r="12700" b="1270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519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796E" w14:textId="77777777" w:rsidR="00D023D6" w:rsidRDefault="00D023D6" w:rsidP="00D023D6">
                            <w:r>
                              <w:t>Profit equals</w:t>
                            </w:r>
                          </w:p>
                          <w:p w14:paraId="685757D6" w14:textId="77777777" w:rsidR="00D023D6" w:rsidRDefault="00D023D6" w:rsidP="00D023D6">
                            <w:r>
                              <w:t>80*x + 100*y - lambda*(x + y - 12) - x*y - 2*x^2 - 3*y^2</w:t>
                            </w:r>
                          </w:p>
                          <w:p w14:paraId="79D195A3" w14:textId="77777777" w:rsidR="00D023D6" w:rsidRDefault="00D023D6" w:rsidP="00D023D6">
                            <w:r>
                              <w:t xml:space="preserve"> </w:t>
                            </w:r>
                          </w:p>
                          <w:p w14:paraId="786699CE" w14:textId="77777777" w:rsidR="00D023D6" w:rsidRDefault="00D023D6" w:rsidP="00D023D6">
                            <w:r>
                              <w:t>first derivative -&gt; x</w:t>
                            </w:r>
                          </w:p>
                          <w:p w14:paraId="13275CF7" w14:textId="77777777" w:rsidR="00D023D6" w:rsidRDefault="00D023D6" w:rsidP="00D023D6">
                            <w:r>
                              <w:t>80 - 4 x - y - lambda</w:t>
                            </w:r>
                          </w:p>
                          <w:p w14:paraId="68261D36" w14:textId="77777777" w:rsidR="00D023D6" w:rsidRDefault="00D023D6" w:rsidP="00D023D6"/>
                          <w:p w14:paraId="193B8446" w14:textId="77777777" w:rsidR="00D023D6" w:rsidRDefault="00D023D6" w:rsidP="00D023D6">
                            <w:r>
                              <w:t>first derivative -&gt; y</w:t>
                            </w:r>
                          </w:p>
                          <w:p w14:paraId="1B4E3B3D" w14:textId="77777777" w:rsidR="00D023D6" w:rsidRDefault="00D023D6" w:rsidP="00D023D6">
                            <w:r>
                              <w:t>100 - x - 6 y - lambda</w:t>
                            </w:r>
                          </w:p>
                          <w:p w14:paraId="2343436B" w14:textId="77777777" w:rsidR="00D023D6" w:rsidRDefault="00D023D6" w:rsidP="00D023D6"/>
                          <w:p w14:paraId="667E1272" w14:textId="77777777" w:rsidR="00D023D6" w:rsidRDefault="00D023D6" w:rsidP="00D023D6">
                            <w:r>
                              <w:t>first derivative -&gt; l</w:t>
                            </w:r>
                          </w:p>
                          <w:p w14:paraId="0D96908F" w14:textId="77777777" w:rsidR="00D023D6" w:rsidRDefault="00D023D6" w:rsidP="00D023D6">
                            <w:r>
                              <w:t>12 - y - x</w:t>
                            </w:r>
                          </w:p>
                          <w:p w14:paraId="64347C10" w14:textId="77777777" w:rsidR="00D023D6" w:rsidRDefault="00D023D6" w:rsidP="00D023D6"/>
                          <w:p w14:paraId="4C8861E8" w14:textId="77777777" w:rsidR="00D023D6" w:rsidRDefault="00D023D6" w:rsidP="00D023D6">
                            <w:r>
                              <w:t>second derivative -&gt; xx</w:t>
                            </w:r>
                          </w:p>
                          <w:p w14:paraId="2720D0EF" w14:textId="77777777" w:rsidR="00D023D6" w:rsidRDefault="00D023D6" w:rsidP="00D023D6">
                            <w:r>
                              <w:t>-4</w:t>
                            </w:r>
                          </w:p>
                          <w:p w14:paraId="30FC1786" w14:textId="77777777" w:rsidR="00D023D6" w:rsidRDefault="00D023D6" w:rsidP="00D023D6"/>
                          <w:p w14:paraId="521F3A15" w14:textId="77777777" w:rsidR="00D023D6" w:rsidRDefault="00D023D6" w:rsidP="00D023D6">
                            <w:r>
                              <w:t>second derivative -&gt; yy</w:t>
                            </w:r>
                          </w:p>
                          <w:p w14:paraId="13041FA2" w14:textId="77777777" w:rsidR="00D023D6" w:rsidRDefault="00D023D6" w:rsidP="00D023D6">
                            <w:r>
                              <w:t>-6</w:t>
                            </w:r>
                          </w:p>
                          <w:p w14:paraId="203E41D3" w14:textId="77777777" w:rsidR="00D023D6" w:rsidRDefault="00D023D6" w:rsidP="00D023D6"/>
                          <w:p w14:paraId="0F70096E" w14:textId="77777777" w:rsidR="00D023D6" w:rsidRDefault="00D023D6" w:rsidP="00D023D6">
                            <w:r>
                              <w:t>second derivative -&gt; xy</w:t>
                            </w:r>
                          </w:p>
                          <w:p w14:paraId="58268944" w14:textId="77777777" w:rsidR="00D023D6" w:rsidRDefault="00D023D6" w:rsidP="00D023D6">
                            <w:r>
                              <w:t>-1</w:t>
                            </w:r>
                          </w:p>
                          <w:p w14:paraId="596CDA68" w14:textId="77777777" w:rsidR="00D023D6" w:rsidRDefault="00D023D6" w:rsidP="00D023D6"/>
                          <w:p w14:paraId="4003A66A" w14:textId="77777777" w:rsidR="00D023D6" w:rsidRDefault="00D023D6" w:rsidP="00D023D6">
                            <w:r>
                              <w:t>x =</w:t>
                            </w:r>
                          </w:p>
                          <w:p w14:paraId="67141A28" w14:textId="77777777" w:rsidR="00D023D6" w:rsidRDefault="00D023D6" w:rsidP="00D023D6">
                            <w:r>
                              <w:t>5</w:t>
                            </w:r>
                          </w:p>
                          <w:p w14:paraId="093C4EB8" w14:textId="77777777" w:rsidR="00D023D6" w:rsidRDefault="00D023D6" w:rsidP="00D023D6">
                            <w:r>
                              <w:t xml:space="preserve"> </w:t>
                            </w:r>
                          </w:p>
                          <w:p w14:paraId="69A4A8AE" w14:textId="77777777" w:rsidR="00D023D6" w:rsidRDefault="00D023D6" w:rsidP="00D023D6">
                            <w:r>
                              <w:t>y =</w:t>
                            </w:r>
                          </w:p>
                          <w:p w14:paraId="6CE8121F" w14:textId="77777777" w:rsidR="00D023D6" w:rsidRDefault="00D023D6" w:rsidP="00D023D6">
                            <w:r>
                              <w:t>7</w:t>
                            </w:r>
                          </w:p>
                          <w:p w14:paraId="1E0C1338" w14:textId="77777777" w:rsidR="00D023D6" w:rsidRDefault="00D023D6" w:rsidP="00D023D6">
                            <w:r>
                              <w:t xml:space="preserve"> </w:t>
                            </w:r>
                          </w:p>
                          <w:p w14:paraId="504A0ACF" w14:textId="77777777" w:rsidR="00D023D6" w:rsidRDefault="00D023D6" w:rsidP="00D023D6">
                            <w:r>
                              <w:t>lambda =</w:t>
                            </w:r>
                          </w:p>
                          <w:p w14:paraId="5AB5626D" w14:textId="438D7B45" w:rsidR="00D023D6" w:rsidRDefault="00D023D6" w:rsidP="00D023D6"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18345" id="Text Box 9" o:spid="_x0000_s1029" type="#_x0000_t202" style="width:377pt;height:4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" fillcolor="white [3201]" strokeweight=".5pt">
                <v:textbox>
                  <w:txbxContent>
                    <w:p w14:paraId="45F8796E" w14:textId="77777777" w:rsidR="00D023D6" w:rsidRDefault="00D023D6" w:rsidP="00D023D6">
                      <w:r>
                        <w:t>Profit equals</w:t>
                      </w:r>
                    </w:p>
                    <w:p w14:paraId="685757D6" w14:textId="77777777" w:rsidR="00D023D6" w:rsidRDefault="00D023D6" w:rsidP="00D023D6">
                      <w:r>
                        <w:t>80*x + 100*y - lambda*(x + y - 12) - x*y - 2*x^2 - 3*y^2</w:t>
                      </w:r>
                    </w:p>
                    <w:p w14:paraId="79D195A3" w14:textId="77777777" w:rsidR="00D023D6" w:rsidRDefault="00D023D6" w:rsidP="00D023D6">
                      <w:r>
                        <w:t xml:space="preserve"> </w:t>
                      </w:r>
                    </w:p>
                    <w:p w14:paraId="786699CE" w14:textId="77777777" w:rsidR="00D023D6" w:rsidRDefault="00D023D6" w:rsidP="00D023D6">
                      <w:r>
                        <w:t>first derivative -&gt; x</w:t>
                      </w:r>
                    </w:p>
                    <w:p w14:paraId="13275CF7" w14:textId="77777777" w:rsidR="00D023D6" w:rsidRDefault="00D023D6" w:rsidP="00D023D6">
                      <w:r>
                        <w:t>80 - 4 x - y - lambda</w:t>
                      </w:r>
                    </w:p>
                    <w:p w14:paraId="68261D36" w14:textId="77777777" w:rsidR="00D023D6" w:rsidRDefault="00D023D6" w:rsidP="00D023D6"/>
                    <w:p w14:paraId="193B8446" w14:textId="77777777" w:rsidR="00D023D6" w:rsidRDefault="00D023D6" w:rsidP="00D023D6">
                      <w:r>
                        <w:t>first derivative -&gt; y</w:t>
                      </w:r>
                    </w:p>
                    <w:p w14:paraId="1B4E3B3D" w14:textId="77777777" w:rsidR="00D023D6" w:rsidRDefault="00D023D6" w:rsidP="00D023D6">
                      <w:r>
                        <w:t>100 - x - 6 y - lambda</w:t>
                      </w:r>
                    </w:p>
                    <w:p w14:paraId="2343436B" w14:textId="77777777" w:rsidR="00D023D6" w:rsidRDefault="00D023D6" w:rsidP="00D023D6"/>
                    <w:p w14:paraId="667E1272" w14:textId="77777777" w:rsidR="00D023D6" w:rsidRDefault="00D023D6" w:rsidP="00D023D6">
                      <w:r>
                        <w:t>first derivative -&gt; l</w:t>
                      </w:r>
                    </w:p>
                    <w:p w14:paraId="0D96908F" w14:textId="77777777" w:rsidR="00D023D6" w:rsidRDefault="00D023D6" w:rsidP="00D023D6">
                      <w:r>
                        <w:t>12 - y - x</w:t>
                      </w:r>
                    </w:p>
                    <w:p w14:paraId="64347C10" w14:textId="77777777" w:rsidR="00D023D6" w:rsidRDefault="00D023D6" w:rsidP="00D023D6"/>
                    <w:p w14:paraId="4C8861E8" w14:textId="77777777" w:rsidR="00D023D6" w:rsidRDefault="00D023D6" w:rsidP="00D023D6">
                      <w:r>
                        <w:t>second derivative -&gt; xx</w:t>
                      </w:r>
                    </w:p>
                    <w:p w14:paraId="2720D0EF" w14:textId="77777777" w:rsidR="00D023D6" w:rsidRDefault="00D023D6" w:rsidP="00D023D6">
                      <w:r>
                        <w:t>-4</w:t>
                      </w:r>
                    </w:p>
                    <w:p w14:paraId="30FC1786" w14:textId="77777777" w:rsidR="00D023D6" w:rsidRDefault="00D023D6" w:rsidP="00D023D6"/>
                    <w:p w14:paraId="521F3A15" w14:textId="77777777" w:rsidR="00D023D6" w:rsidRDefault="00D023D6" w:rsidP="00D023D6">
                      <w:r>
                        <w:t xml:space="preserve">second derivative -&gt; 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13041FA2" w14:textId="77777777" w:rsidR="00D023D6" w:rsidRDefault="00D023D6" w:rsidP="00D023D6">
                      <w:r>
                        <w:t>-6</w:t>
                      </w:r>
                    </w:p>
                    <w:p w14:paraId="203E41D3" w14:textId="77777777" w:rsidR="00D023D6" w:rsidRDefault="00D023D6" w:rsidP="00D023D6"/>
                    <w:p w14:paraId="0F70096E" w14:textId="77777777" w:rsidR="00D023D6" w:rsidRDefault="00D023D6" w:rsidP="00D023D6">
                      <w:r>
                        <w:t xml:space="preserve">second derivative -&gt; </w:t>
                      </w:r>
                      <w:proofErr w:type="spellStart"/>
                      <w:r>
                        <w:t>xy</w:t>
                      </w:r>
                      <w:proofErr w:type="spellEnd"/>
                    </w:p>
                    <w:p w14:paraId="58268944" w14:textId="77777777" w:rsidR="00D023D6" w:rsidRDefault="00D023D6" w:rsidP="00D023D6">
                      <w:r>
                        <w:t>-1</w:t>
                      </w:r>
                    </w:p>
                    <w:p w14:paraId="596CDA68" w14:textId="77777777" w:rsidR="00D023D6" w:rsidRDefault="00D023D6" w:rsidP="00D023D6"/>
                    <w:p w14:paraId="4003A66A" w14:textId="77777777" w:rsidR="00D023D6" w:rsidRDefault="00D023D6" w:rsidP="00D023D6">
                      <w:r>
                        <w:t>x =</w:t>
                      </w:r>
                    </w:p>
                    <w:p w14:paraId="67141A28" w14:textId="77777777" w:rsidR="00D023D6" w:rsidRDefault="00D023D6" w:rsidP="00D023D6">
                      <w:r>
                        <w:t>5</w:t>
                      </w:r>
                    </w:p>
                    <w:p w14:paraId="093C4EB8" w14:textId="77777777" w:rsidR="00D023D6" w:rsidRDefault="00D023D6" w:rsidP="00D023D6">
                      <w:r>
                        <w:t xml:space="preserve"> </w:t>
                      </w:r>
                    </w:p>
                    <w:p w14:paraId="69A4A8AE" w14:textId="77777777" w:rsidR="00D023D6" w:rsidRDefault="00D023D6" w:rsidP="00D023D6">
                      <w:r>
                        <w:t>y =</w:t>
                      </w:r>
                    </w:p>
                    <w:p w14:paraId="6CE8121F" w14:textId="77777777" w:rsidR="00D023D6" w:rsidRDefault="00D023D6" w:rsidP="00D023D6">
                      <w:r>
                        <w:t>7</w:t>
                      </w:r>
                    </w:p>
                    <w:p w14:paraId="1E0C1338" w14:textId="77777777" w:rsidR="00D023D6" w:rsidRDefault="00D023D6" w:rsidP="00D023D6">
                      <w:r>
                        <w:t xml:space="preserve"> </w:t>
                      </w:r>
                    </w:p>
                    <w:p w14:paraId="504A0ACF" w14:textId="77777777" w:rsidR="00D023D6" w:rsidRDefault="00D023D6" w:rsidP="00D023D6">
                      <w:r>
                        <w:t>lambda =</w:t>
                      </w:r>
                    </w:p>
                    <w:p w14:paraId="5AB5626D" w14:textId="438D7B45" w:rsidR="00D023D6" w:rsidRDefault="00D023D6" w:rsidP="00D023D6">
                      <w:r>
                        <w:t>53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6DF087" w14:textId="5F7CCF95" w:rsidR="00204FE7" w:rsidRDefault="00204FE7" w:rsidP="00204FE7">
      <w:pPr>
        <w:rPr>
          <w:rStyle w:val="IntenseEmphasis"/>
          <w:i w:val="0"/>
        </w:rPr>
      </w:pPr>
    </w:p>
    <w:p w14:paraId="494FC6E2" w14:textId="148DA066" w:rsidR="00204FE7" w:rsidRDefault="00204FE7" w:rsidP="00204FE7">
      <w:pPr>
        <w:rPr>
          <w:rStyle w:val="IntenseEmphasis"/>
          <w:i w:val="0"/>
        </w:rPr>
      </w:pPr>
    </w:p>
    <w:p w14:paraId="30032830" w14:textId="3A58C847" w:rsidR="00204FE7" w:rsidRPr="00702B65" w:rsidRDefault="00204FE7" w:rsidP="00204FE7">
      <w:pPr>
        <w:pStyle w:val="Heading1"/>
      </w:pPr>
      <w:bookmarkStart w:id="7" w:name="_Toc524621149"/>
      <w:r>
        <w:t>Question 7</w:t>
      </w:r>
      <w:bookmarkEnd w:id="7"/>
    </w:p>
    <w:p w14:paraId="0429924E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1173098A" w14:textId="40B808A1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541AC9B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C A 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38775FF" w14:textId="77777777" w:rsidR="00F90EBA" w:rsidRDefault="00F90EBA" w:rsidP="00F90EBA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EC6A09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objective function</w:t>
      </w:r>
    </w:p>
    <w:p w14:paraId="650C6CDE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AB6526"/>
          <w:sz w:val="18"/>
          <w:szCs w:val="18"/>
        </w:rPr>
        <w:t>150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A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constraint function</w:t>
      </w:r>
    </w:p>
    <w:p w14:paraId="28B96594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B7AABF0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,[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150</w:t>
      </w:r>
      <w:r>
        <w:rPr>
          <w:rFonts w:ascii="Menlo" w:hAnsi="Menlo" w:cs="Menlo"/>
          <w:color w:val="777777"/>
          <w:sz w:val="18"/>
          <w:szCs w:val="18"/>
        </w:rPr>
        <w:t>])</w:t>
      </w:r>
    </w:p>
    <w:p w14:paraId="5C2319D6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9A30620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setup Lagrange </w:t>
      </w:r>
    </w:p>
    <w:p w14:paraId="0E2EDC3C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6C39EC6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</w:t>
      </w:r>
      <w:r>
        <w:rPr>
          <w:rFonts w:ascii="Menlo" w:hAnsi="Menlo" w:cs="Menlo"/>
          <w:color w:val="777777"/>
          <w:sz w:val="18"/>
          <w:szCs w:val="18"/>
        </w:rPr>
        <w:t>+(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9AED585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Profit equals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341FCA7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5864205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A9FB239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P1A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B8530F1" w14:textId="77777777" w:rsidR="00F90EBA" w:rsidRDefault="00F90EBA" w:rsidP="00F90EBA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FB3472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BBE309C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A5BB167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AB1A971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CBE129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P2AA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P1A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2DD0494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P2CC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40558D7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P2AC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P1A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C2DF6F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A691B4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A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D495F8C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2E33A06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235F2EA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C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AB4C2D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3A4798B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7D79A7F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54EBB2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86F7A4C" w14:textId="77777777" w:rsidR="00F90EBA" w:rsidRDefault="00F90EBA" w:rsidP="00F90EBA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7B3A45A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xx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1B4FC84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P2AA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7483C67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9421D5A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yy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86CC8AF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P2CC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05BA3E3" w14:textId="77777777" w:rsidR="00F90EBA" w:rsidRDefault="00F90EBA" w:rsidP="00F90EBA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6AB0BCA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AF0136F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P2AC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7265501" w14:textId="77777777" w:rsidR="00F90EBA" w:rsidRDefault="00F90EBA" w:rsidP="00F90EBA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497CC60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4E883D84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P1A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BACC519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eqn2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P1C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E122940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eqn3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P1l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9C53591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([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eqn3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lambda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4DA4FA27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D1D9B62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sol.C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3DEEA0D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19C5BA55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18A1EE7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A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AD05D75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69E2DAA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C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5D4ABCA1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7335F95" w14:textId="77777777" w:rsidR="00F90EBA" w:rsidRDefault="00F90EBA" w:rsidP="00F90EBA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lambda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F602DFB" w14:textId="45824FDA" w:rsidR="00F90EBA" w:rsidRDefault="00F90EBA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9DE7E25" w14:textId="333E4440" w:rsidR="00204FE7" w:rsidRDefault="00204FE7" w:rsidP="00270F20">
      <w:pPr>
        <w:rPr>
          <w:rStyle w:val="IntenseEmphasis"/>
          <w:i w:val="0"/>
        </w:rPr>
      </w:pPr>
    </w:p>
    <w:p w14:paraId="76CD0DDC" w14:textId="0ED253AA" w:rsidR="006167EC" w:rsidRDefault="006167EC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part d.</w:t>
      </w:r>
    </w:p>
    <w:p w14:paraId="43F23C60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3F030CC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30D5F2A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C A 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308D5A7" w14:textId="77777777" w:rsidR="006167EC" w:rsidRDefault="006167EC" w:rsidP="006167E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4F94A32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objective function</w:t>
      </w:r>
    </w:p>
    <w:p w14:paraId="4AA05AE5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AB6526"/>
          <w:sz w:val="18"/>
          <w:szCs w:val="18"/>
        </w:rPr>
        <w:t>300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A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constraint function</w:t>
      </w:r>
    </w:p>
    <w:p w14:paraId="04CBF144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EF36AAA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,[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150</w:t>
      </w:r>
      <w:r>
        <w:rPr>
          <w:rFonts w:ascii="Menlo" w:hAnsi="Menlo" w:cs="Menlo"/>
          <w:color w:val="777777"/>
          <w:sz w:val="18"/>
          <w:szCs w:val="18"/>
        </w:rPr>
        <w:t>])</w:t>
      </w:r>
    </w:p>
    <w:p w14:paraId="7B4FAEA1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AEB6381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setup Lagrange </w:t>
      </w:r>
    </w:p>
    <w:p w14:paraId="73552001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3B9C5E5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</w:t>
      </w:r>
      <w:r>
        <w:rPr>
          <w:rFonts w:ascii="Menlo" w:hAnsi="Menlo" w:cs="Menlo"/>
          <w:color w:val="777777"/>
          <w:sz w:val="18"/>
          <w:szCs w:val="18"/>
        </w:rPr>
        <w:t>+(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8E99BAA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Profit equals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505887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050666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774D02A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P1A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76299D3" w14:textId="77777777" w:rsidR="006167EC" w:rsidRDefault="006167EC" w:rsidP="006167E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CB400D5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090A24C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7AF4347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P1l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9B4FCCC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F52D747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P2AA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P1A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819AF56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P2CC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C684956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P2AC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P1A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7D252F0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AC4B434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A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74201C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A4A6BA2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40FFEDF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C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4B15C64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3326F0C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0DB0FFA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derivative -&gt; 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F00C3E1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P1l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B679BAD" w14:textId="77777777" w:rsidR="006167EC" w:rsidRDefault="006167EC" w:rsidP="006167E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0CC2F50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xx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43FE662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P2AA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275FAAB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31E4D62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yy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C8B8B94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P2CC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076AAF3" w14:textId="77777777" w:rsidR="006167EC" w:rsidRDefault="006167EC" w:rsidP="006167E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388DB42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derivative -&gt; xy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2450488C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P2AC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6FBE6F8" w14:textId="77777777" w:rsidR="006167EC" w:rsidRDefault="006167EC" w:rsidP="006167E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8D8963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28072820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P1A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59B285F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eqn2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P1C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1C6888B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eqn3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P1l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150F9BD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([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eqn3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lambda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4A89C92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2F618C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sol.C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620AA89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E3B1E5D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D08B265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A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51B0BA0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3DCDF88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C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4B782119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CSol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A9A9ADD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lambda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783407DE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F1ECBF3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B8336AA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53D50EAB" w14:textId="77777777" w:rsidR="006167EC" w:rsidRDefault="006167EC" w:rsidP="006167E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72D6CD4" w14:textId="48D720BB" w:rsidR="006167EC" w:rsidRPr="008B02B0" w:rsidRDefault="006167EC" w:rsidP="008B02B0">
      <w:pPr>
        <w:shd w:val="clear" w:color="auto" w:fill="F5F5F5"/>
        <w:spacing w:line="270" w:lineRule="atLeast"/>
        <w:ind w:left="720"/>
        <w:rPr>
          <w:rStyle w:val="IntenseEmphasis"/>
          <w:rFonts w:ascii="Menlo" w:hAnsi="Menlo" w:cs="Menlo"/>
          <w:i w:val="0"/>
          <w:iCs w:val="0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7570B15" w14:textId="77777777" w:rsidR="006167EC" w:rsidRDefault="006167EC" w:rsidP="00270F20">
      <w:pPr>
        <w:rPr>
          <w:rStyle w:val="IntenseEmphasis"/>
          <w:i w:val="0"/>
        </w:rPr>
      </w:pPr>
    </w:p>
    <w:p w14:paraId="779A3A0A" w14:textId="77777777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72B18159" w14:textId="2FA49291" w:rsidR="00204FE7" w:rsidRDefault="00F90EBA" w:rsidP="002B677D">
      <w:pPr>
        <w:ind w:left="720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5CEE41F9" wp14:editId="3B65D59C">
                <wp:extent cx="4216400" cy="5219700"/>
                <wp:effectExtent l="0" t="0" r="12700" b="127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7F0B2" w14:textId="77777777" w:rsidR="00F90EBA" w:rsidRDefault="00F90EBA" w:rsidP="00F90EBA">
                            <w:r>
                              <w:t>Profit equals</w:t>
                            </w:r>
                          </w:p>
                          <w:p w14:paraId="20D9D766" w14:textId="77777777" w:rsidR="00F90EBA" w:rsidRDefault="00F90EBA" w:rsidP="00F90EBA">
                            <w:r>
                              <w:t>A^(1/2) - lambda*(A/2 + C - 150) + 2*C^(1/2)</w:t>
                            </w:r>
                          </w:p>
                          <w:p w14:paraId="60292BE9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6866AE7" w14:textId="77777777" w:rsidR="00F90EBA" w:rsidRDefault="00F90EBA" w:rsidP="00F90EBA">
                            <w:r>
                              <w:t>first derivative -&gt; A</w:t>
                            </w:r>
                          </w:p>
                          <w:p w14:paraId="0DBFF0EB" w14:textId="77777777" w:rsidR="00F90EBA" w:rsidRDefault="00F90EBA" w:rsidP="00F90EBA">
                            <w:r>
                              <w:t>1/(2*A^(1/2)) - lambda/2</w:t>
                            </w:r>
                          </w:p>
                          <w:p w14:paraId="178A2869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A3D1119" w14:textId="77777777" w:rsidR="00F90EBA" w:rsidRDefault="00F90EBA" w:rsidP="00F90EBA">
                            <w:r>
                              <w:t>first derivative -&gt; C</w:t>
                            </w:r>
                          </w:p>
                          <w:p w14:paraId="03C5B477" w14:textId="77777777" w:rsidR="00F90EBA" w:rsidRDefault="00F90EBA" w:rsidP="00F90EBA">
                            <w:r>
                              <w:t>1/C^(1/2) - lambda</w:t>
                            </w:r>
                          </w:p>
                          <w:p w14:paraId="52A8FE8A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3839CEA6" w14:textId="77777777" w:rsidR="00F90EBA" w:rsidRDefault="00F90EBA" w:rsidP="00F90EBA">
                            <w:r>
                              <w:t>first derivative -&gt; l</w:t>
                            </w:r>
                          </w:p>
                          <w:p w14:paraId="1CB979F8" w14:textId="77777777" w:rsidR="00F90EBA" w:rsidRDefault="00F90EBA" w:rsidP="00F90EBA">
                            <w:r>
                              <w:t>150 - C - A/2</w:t>
                            </w:r>
                          </w:p>
                          <w:p w14:paraId="1288D366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6229B4A" w14:textId="77777777" w:rsidR="00F90EBA" w:rsidRDefault="00F90EBA" w:rsidP="00F90EBA">
                            <w:r>
                              <w:t>second derivative -&gt; xx</w:t>
                            </w:r>
                          </w:p>
                          <w:p w14:paraId="18AC384F" w14:textId="77777777" w:rsidR="00F90EBA" w:rsidRDefault="00F90EBA" w:rsidP="00F90EBA">
                            <w:r>
                              <w:t>-1/(4*A^(3/2))</w:t>
                            </w:r>
                          </w:p>
                          <w:p w14:paraId="21F8DAAF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62EA36F3" w14:textId="77777777" w:rsidR="00F90EBA" w:rsidRDefault="00F90EBA" w:rsidP="00F90EBA">
                            <w:r>
                              <w:t>second derivative -&gt; yy</w:t>
                            </w:r>
                          </w:p>
                          <w:p w14:paraId="4E4AFE24" w14:textId="77777777" w:rsidR="00F90EBA" w:rsidRDefault="00F90EBA" w:rsidP="00F90EBA">
                            <w:r>
                              <w:t>-1/(2*C^(3/2))</w:t>
                            </w:r>
                          </w:p>
                          <w:p w14:paraId="2E047A34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7CD0EF88" w14:textId="77777777" w:rsidR="00F90EBA" w:rsidRDefault="00F90EBA" w:rsidP="00F90EBA">
                            <w:r>
                              <w:t>second derivative -&gt; xy</w:t>
                            </w:r>
                          </w:p>
                          <w:p w14:paraId="76824205" w14:textId="77777777" w:rsidR="00F90EBA" w:rsidRDefault="00F90EBA" w:rsidP="00F90EBA">
                            <w:r>
                              <w:t>0</w:t>
                            </w:r>
                          </w:p>
                          <w:p w14:paraId="7E2B9F57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6A8CD19A" w14:textId="77777777" w:rsidR="00F90EBA" w:rsidRDefault="00F90EBA" w:rsidP="00F90EBA">
                            <w:r>
                              <w:t>A =</w:t>
                            </w:r>
                          </w:p>
                          <w:p w14:paraId="3751EAAC" w14:textId="77777777" w:rsidR="00F90EBA" w:rsidRDefault="00F90EBA" w:rsidP="00F90EBA">
                            <w:r>
                              <w:t>100</w:t>
                            </w:r>
                          </w:p>
                          <w:p w14:paraId="5CA48746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EE66A83" w14:textId="77777777" w:rsidR="00F90EBA" w:rsidRDefault="00F90EBA" w:rsidP="00F90EBA">
                            <w:r>
                              <w:t>C =</w:t>
                            </w:r>
                          </w:p>
                          <w:p w14:paraId="5890F483" w14:textId="77777777" w:rsidR="00F90EBA" w:rsidRDefault="00F90EBA" w:rsidP="00F90EBA">
                            <w:r>
                              <w:t>100</w:t>
                            </w:r>
                          </w:p>
                          <w:p w14:paraId="4C012606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631C8540" w14:textId="77777777" w:rsidR="00F90EBA" w:rsidRDefault="00F90EBA" w:rsidP="00F90EBA">
                            <w:r>
                              <w:t>lambda =</w:t>
                            </w:r>
                          </w:p>
                          <w:p w14:paraId="5830D69E" w14:textId="77777777" w:rsidR="00F90EBA" w:rsidRDefault="00F90EBA" w:rsidP="00F90EBA">
                            <w:r>
                              <w:t>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E41F9" id="Text Box 6" o:spid="_x0000_s1030" type="#_x0000_t202" style="width:332pt;height:4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" fillcolor="white [3201]" strokeweight=".5pt">
                <v:textbox>
                  <w:txbxContent>
                    <w:p w14:paraId="76F7F0B2" w14:textId="77777777" w:rsidR="00F90EBA" w:rsidRDefault="00F90EBA" w:rsidP="00F90EBA">
                      <w:r>
                        <w:t>Profit equals</w:t>
                      </w:r>
                    </w:p>
                    <w:p w14:paraId="20D9D766" w14:textId="77777777" w:rsidR="00F90EBA" w:rsidRDefault="00F90EBA" w:rsidP="00F90EBA">
                      <w:r>
                        <w:t>A^(1/2) - lambda*(A/2 + C - 150) + 2*C^(1/2)</w:t>
                      </w:r>
                    </w:p>
                    <w:p w14:paraId="60292BE9" w14:textId="77777777" w:rsidR="00F90EBA" w:rsidRDefault="00F90EBA" w:rsidP="00F90EBA">
                      <w:r>
                        <w:t xml:space="preserve"> </w:t>
                      </w:r>
                    </w:p>
                    <w:p w14:paraId="26866AE7" w14:textId="77777777" w:rsidR="00F90EBA" w:rsidRDefault="00F90EBA" w:rsidP="00F90EBA">
                      <w:r>
                        <w:t>first derivative -&gt; A</w:t>
                      </w:r>
                    </w:p>
                    <w:p w14:paraId="0DBFF0EB" w14:textId="77777777" w:rsidR="00F90EBA" w:rsidRDefault="00F90EBA" w:rsidP="00F90EBA">
                      <w:r>
                        <w:t>1/(2*A^(1/2)) - lambda/2</w:t>
                      </w:r>
                    </w:p>
                    <w:p w14:paraId="178A2869" w14:textId="77777777" w:rsidR="00F90EBA" w:rsidRDefault="00F90EBA" w:rsidP="00F90EBA">
                      <w:r>
                        <w:t xml:space="preserve"> </w:t>
                      </w:r>
                    </w:p>
                    <w:p w14:paraId="2A3D1119" w14:textId="77777777" w:rsidR="00F90EBA" w:rsidRDefault="00F90EBA" w:rsidP="00F90EBA">
                      <w:r>
                        <w:t>first derivative -&gt; C</w:t>
                      </w:r>
                    </w:p>
                    <w:p w14:paraId="03C5B477" w14:textId="77777777" w:rsidR="00F90EBA" w:rsidRDefault="00F90EBA" w:rsidP="00F90EBA">
                      <w:r>
                        <w:t>1/C^(1/2) - lambda</w:t>
                      </w:r>
                    </w:p>
                    <w:p w14:paraId="52A8FE8A" w14:textId="77777777" w:rsidR="00F90EBA" w:rsidRDefault="00F90EBA" w:rsidP="00F90EBA">
                      <w:r>
                        <w:t xml:space="preserve"> </w:t>
                      </w:r>
                    </w:p>
                    <w:p w14:paraId="3839CEA6" w14:textId="77777777" w:rsidR="00F90EBA" w:rsidRDefault="00F90EBA" w:rsidP="00F90EBA">
                      <w:r>
                        <w:t>first derivative -&gt; l</w:t>
                      </w:r>
                    </w:p>
                    <w:p w14:paraId="1CB979F8" w14:textId="77777777" w:rsidR="00F90EBA" w:rsidRDefault="00F90EBA" w:rsidP="00F90EBA">
                      <w:r>
                        <w:t>150 - C - A/2</w:t>
                      </w:r>
                    </w:p>
                    <w:p w14:paraId="1288D366" w14:textId="77777777" w:rsidR="00F90EBA" w:rsidRDefault="00F90EBA" w:rsidP="00F90EBA">
                      <w:r>
                        <w:t xml:space="preserve"> </w:t>
                      </w:r>
                    </w:p>
                    <w:p w14:paraId="26229B4A" w14:textId="77777777" w:rsidR="00F90EBA" w:rsidRDefault="00F90EBA" w:rsidP="00F90EBA">
                      <w:r>
                        <w:t>second derivative -&gt; xx</w:t>
                      </w:r>
                    </w:p>
                    <w:p w14:paraId="18AC384F" w14:textId="77777777" w:rsidR="00F90EBA" w:rsidRDefault="00F90EBA" w:rsidP="00F90EBA">
                      <w:r>
                        <w:t>-1/(4*A^(3/2))</w:t>
                      </w:r>
                    </w:p>
                    <w:p w14:paraId="21F8DAAF" w14:textId="77777777" w:rsidR="00F90EBA" w:rsidRDefault="00F90EBA" w:rsidP="00F90EBA">
                      <w:r>
                        <w:t xml:space="preserve"> </w:t>
                      </w:r>
                    </w:p>
                    <w:p w14:paraId="62EA36F3" w14:textId="77777777" w:rsidR="00F90EBA" w:rsidRDefault="00F90EBA" w:rsidP="00F90EBA">
                      <w:r>
                        <w:t xml:space="preserve">second derivative -&gt; 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4E4AFE24" w14:textId="77777777" w:rsidR="00F90EBA" w:rsidRDefault="00F90EBA" w:rsidP="00F90EBA">
                      <w:r>
                        <w:t>-1/(2*C^(3/2))</w:t>
                      </w:r>
                    </w:p>
                    <w:p w14:paraId="2E047A34" w14:textId="77777777" w:rsidR="00F90EBA" w:rsidRDefault="00F90EBA" w:rsidP="00F90EBA">
                      <w:r>
                        <w:t xml:space="preserve"> </w:t>
                      </w:r>
                    </w:p>
                    <w:p w14:paraId="7CD0EF88" w14:textId="77777777" w:rsidR="00F90EBA" w:rsidRDefault="00F90EBA" w:rsidP="00F90EBA">
                      <w:r>
                        <w:t xml:space="preserve">second derivative -&gt; </w:t>
                      </w:r>
                      <w:proofErr w:type="spellStart"/>
                      <w:r>
                        <w:t>xy</w:t>
                      </w:r>
                      <w:proofErr w:type="spellEnd"/>
                    </w:p>
                    <w:p w14:paraId="76824205" w14:textId="77777777" w:rsidR="00F90EBA" w:rsidRDefault="00F90EBA" w:rsidP="00F90EBA">
                      <w:r>
                        <w:t>0</w:t>
                      </w:r>
                    </w:p>
                    <w:p w14:paraId="7E2B9F57" w14:textId="77777777" w:rsidR="00F90EBA" w:rsidRDefault="00F90EBA" w:rsidP="00F90EBA">
                      <w:r>
                        <w:t xml:space="preserve"> </w:t>
                      </w:r>
                    </w:p>
                    <w:p w14:paraId="6A8CD19A" w14:textId="77777777" w:rsidR="00F90EBA" w:rsidRDefault="00F90EBA" w:rsidP="00F90EBA">
                      <w:r>
                        <w:t>A =</w:t>
                      </w:r>
                    </w:p>
                    <w:p w14:paraId="3751EAAC" w14:textId="77777777" w:rsidR="00F90EBA" w:rsidRDefault="00F90EBA" w:rsidP="00F90EBA">
                      <w:r>
                        <w:t>100</w:t>
                      </w:r>
                    </w:p>
                    <w:p w14:paraId="5CA48746" w14:textId="77777777" w:rsidR="00F90EBA" w:rsidRDefault="00F90EBA" w:rsidP="00F90EBA">
                      <w:r>
                        <w:t xml:space="preserve"> </w:t>
                      </w:r>
                    </w:p>
                    <w:p w14:paraId="2EE66A83" w14:textId="77777777" w:rsidR="00F90EBA" w:rsidRDefault="00F90EBA" w:rsidP="00F90EBA">
                      <w:r>
                        <w:t>C =</w:t>
                      </w:r>
                    </w:p>
                    <w:p w14:paraId="5890F483" w14:textId="77777777" w:rsidR="00F90EBA" w:rsidRDefault="00F90EBA" w:rsidP="00F90EBA">
                      <w:r>
                        <w:t>100</w:t>
                      </w:r>
                    </w:p>
                    <w:p w14:paraId="4C012606" w14:textId="77777777" w:rsidR="00F90EBA" w:rsidRDefault="00F90EBA" w:rsidP="00F90EBA">
                      <w:r>
                        <w:t xml:space="preserve"> </w:t>
                      </w:r>
                    </w:p>
                    <w:p w14:paraId="631C8540" w14:textId="77777777" w:rsidR="00F90EBA" w:rsidRDefault="00F90EBA" w:rsidP="00F90EBA">
                      <w:r>
                        <w:t>lambda =</w:t>
                      </w:r>
                    </w:p>
                    <w:p w14:paraId="5830D69E" w14:textId="77777777" w:rsidR="00F90EBA" w:rsidRDefault="00F90EBA" w:rsidP="00F90EBA">
                      <w:r>
                        <w:t>1/10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97A050" w14:textId="4D8EEE55" w:rsidR="00F90EBA" w:rsidRDefault="00F90EBA" w:rsidP="002B677D">
      <w:pPr>
        <w:ind w:left="720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7F5A1315" wp14:editId="3D9B1586">
                <wp:extent cx="4216400" cy="5308600"/>
                <wp:effectExtent l="0" t="0" r="1270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530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DF91F" w14:textId="77777777" w:rsidR="00F90EBA" w:rsidRDefault="00F90EBA" w:rsidP="00F90EBA">
                            <w:r>
                              <w:t>Profit equals</w:t>
                            </w:r>
                          </w:p>
                          <w:p w14:paraId="357AE531" w14:textId="77777777" w:rsidR="00F90EBA" w:rsidRDefault="00F90EBA" w:rsidP="00F90EBA">
                            <w:r>
                              <w:t>A^(1/2) - lambda*(A/2 + C - 300) + 2*C^(1/2)</w:t>
                            </w:r>
                          </w:p>
                          <w:p w14:paraId="46B754DA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023F170D" w14:textId="77777777" w:rsidR="00F90EBA" w:rsidRDefault="00F90EBA" w:rsidP="00F90EBA">
                            <w:r>
                              <w:t>first derivative -&gt; A</w:t>
                            </w:r>
                          </w:p>
                          <w:p w14:paraId="4963F7C2" w14:textId="77777777" w:rsidR="00F90EBA" w:rsidRDefault="00F90EBA" w:rsidP="00F90EBA">
                            <w:r>
                              <w:t>1/(2*A^(1/2)) - lambda/2</w:t>
                            </w:r>
                          </w:p>
                          <w:p w14:paraId="1B24A380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67A11DB2" w14:textId="77777777" w:rsidR="00F90EBA" w:rsidRDefault="00F90EBA" w:rsidP="00F90EBA">
                            <w:r>
                              <w:t>first derivative -&gt; C</w:t>
                            </w:r>
                          </w:p>
                          <w:p w14:paraId="2AFD1859" w14:textId="77777777" w:rsidR="00F90EBA" w:rsidRDefault="00F90EBA" w:rsidP="00F90EBA">
                            <w:r>
                              <w:t>1/C^(1/2) - lambda</w:t>
                            </w:r>
                          </w:p>
                          <w:p w14:paraId="4A9BCA46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55ABC542" w14:textId="77777777" w:rsidR="00F90EBA" w:rsidRDefault="00F90EBA" w:rsidP="00F90EBA">
                            <w:r>
                              <w:t>first derivative -&gt; l</w:t>
                            </w:r>
                          </w:p>
                          <w:p w14:paraId="39BB490C" w14:textId="77777777" w:rsidR="00F90EBA" w:rsidRDefault="00F90EBA" w:rsidP="00F90EBA">
                            <w:r>
                              <w:t>300 - C - A/2</w:t>
                            </w:r>
                          </w:p>
                          <w:p w14:paraId="60EE238E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AD6E264" w14:textId="77777777" w:rsidR="00F90EBA" w:rsidRDefault="00F90EBA" w:rsidP="00F90EBA">
                            <w:r>
                              <w:t>second derivative -&gt; xx</w:t>
                            </w:r>
                          </w:p>
                          <w:p w14:paraId="10B7EE13" w14:textId="77777777" w:rsidR="00F90EBA" w:rsidRDefault="00F90EBA" w:rsidP="00F90EBA">
                            <w:r>
                              <w:t>-1/(4*A^(3/2))</w:t>
                            </w:r>
                          </w:p>
                          <w:p w14:paraId="7B34F6E9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39F148B3" w14:textId="77777777" w:rsidR="00F90EBA" w:rsidRDefault="00F90EBA" w:rsidP="00F90EBA">
                            <w:r>
                              <w:t>second derivative -&gt; yy</w:t>
                            </w:r>
                          </w:p>
                          <w:p w14:paraId="787EBED6" w14:textId="77777777" w:rsidR="00F90EBA" w:rsidRDefault="00F90EBA" w:rsidP="00F90EBA">
                            <w:r>
                              <w:t>-1/(2*C^(3/2))</w:t>
                            </w:r>
                          </w:p>
                          <w:p w14:paraId="316C0058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1755F954" w14:textId="77777777" w:rsidR="00F90EBA" w:rsidRDefault="00F90EBA" w:rsidP="00F90EBA">
                            <w:r>
                              <w:t>second derivative -&gt; xy</w:t>
                            </w:r>
                          </w:p>
                          <w:p w14:paraId="584AB852" w14:textId="77777777" w:rsidR="00F90EBA" w:rsidRDefault="00F90EBA" w:rsidP="00F90EBA">
                            <w:r>
                              <w:t>0</w:t>
                            </w:r>
                          </w:p>
                          <w:p w14:paraId="458E1375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768D3808" w14:textId="77777777" w:rsidR="00F90EBA" w:rsidRDefault="00F90EBA" w:rsidP="00F90EBA">
                            <w:r>
                              <w:t>A =</w:t>
                            </w:r>
                          </w:p>
                          <w:p w14:paraId="22AB8484" w14:textId="77777777" w:rsidR="00F90EBA" w:rsidRDefault="00F90EBA" w:rsidP="00F90EBA">
                            <w:r>
                              <w:t>200</w:t>
                            </w:r>
                          </w:p>
                          <w:p w14:paraId="29078E4D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1EAEB5A" w14:textId="77777777" w:rsidR="00F90EBA" w:rsidRDefault="00F90EBA" w:rsidP="00F90EBA">
                            <w:r>
                              <w:t>C =</w:t>
                            </w:r>
                          </w:p>
                          <w:p w14:paraId="4C53AB32" w14:textId="77777777" w:rsidR="00F90EBA" w:rsidRDefault="00F90EBA" w:rsidP="00F90EBA">
                            <w:r>
                              <w:t>200</w:t>
                            </w:r>
                          </w:p>
                          <w:p w14:paraId="40DB6C4A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3CD62587" w14:textId="77777777" w:rsidR="00F90EBA" w:rsidRDefault="00F90EBA" w:rsidP="00F90EBA">
                            <w:r>
                              <w:t>lambda =</w:t>
                            </w:r>
                          </w:p>
                          <w:p w14:paraId="7E6A934A" w14:textId="77777777" w:rsidR="00F90EBA" w:rsidRDefault="00F90EBA" w:rsidP="00F90EBA">
                            <w:r>
                              <w:t>2^(1/2)/20</w:t>
                            </w:r>
                          </w:p>
                          <w:p w14:paraId="59A1899F" w14:textId="77777777" w:rsidR="00F90EBA" w:rsidRDefault="00F90EBA" w:rsidP="00F90EBA">
                            <w:r>
                              <w:t xml:space="preserve"> </w:t>
                            </w:r>
                          </w:p>
                          <w:p w14:paraId="25298FD3" w14:textId="77777777" w:rsidR="00F90EBA" w:rsidRDefault="00F90EBA" w:rsidP="00F90EBA"/>
                          <w:p w14:paraId="467F5D2E" w14:textId="77777777" w:rsidR="00F90EBA" w:rsidRDefault="00F90EBA" w:rsidP="00F90EBA">
                            <w:r>
                              <w:t>ans =</w:t>
                            </w:r>
                          </w:p>
                          <w:p w14:paraId="1F268B26" w14:textId="77777777" w:rsidR="00F90EBA" w:rsidRDefault="00F90EBA" w:rsidP="00F90EBA"/>
                          <w:p w14:paraId="24B4F7B0" w14:textId="77777777" w:rsidR="00F90EBA" w:rsidRDefault="00F90EBA" w:rsidP="00F90EBA">
                            <w:r>
                              <w:t xml:space="preserve">    0.0707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A1315" id="Text Box 7" o:spid="_x0000_s1031" type="#_x0000_t202" style="width:332pt;height:4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" fillcolor="white [3201]" strokeweight=".5pt">
                <v:textbox>
                  <w:txbxContent>
                    <w:p w14:paraId="25EDF91F" w14:textId="77777777" w:rsidR="00F90EBA" w:rsidRDefault="00F90EBA" w:rsidP="00F90EBA">
                      <w:r>
                        <w:t>Profit equals</w:t>
                      </w:r>
                    </w:p>
                    <w:p w14:paraId="357AE531" w14:textId="77777777" w:rsidR="00F90EBA" w:rsidRDefault="00F90EBA" w:rsidP="00F90EBA">
                      <w:r>
                        <w:t>A^(1/2) - lambda*(A/2 + C - 300) + 2*C^(1/2)</w:t>
                      </w:r>
                    </w:p>
                    <w:p w14:paraId="46B754DA" w14:textId="77777777" w:rsidR="00F90EBA" w:rsidRDefault="00F90EBA" w:rsidP="00F90EBA">
                      <w:r>
                        <w:t xml:space="preserve"> </w:t>
                      </w:r>
                    </w:p>
                    <w:p w14:paraId="023F170D" w14:textId="77777777" w:rsidR="00F90EBA" w:rsidRDefault="00F90EBA" w:rsidP="00F90EBA">
                      <w:r>
                        <w:t>first derivative -&gt; A</w:t>
                      </w:r>
                    </w:p>
                    <w:p w14:paraId="4963F7C2" w14:textId="77777777" w:rsidR="00F90EBA" w:rsidRDefault="00F90EBA" w:rsidP="00F90EBA">
                      <w:r>
                        <w:t>1/(2*A^(1/2)) - lambda/2</w:t>
                      </w:r>
                    </w:p>
                    <w:p w14:paraId="1B24A380" w14:textId="77777777" w:rsidR="00F90EBA" w:rsidRDefault="00F90EBA" w:rsidP="00F90EBA">
                      <w:r>
                        <w:t xml:space="preserve"> </w:t>
                      </w:r>
                    </w:p>
                    <w:p w14:paraId="67A11DB2" w14:textId="77777777" w:rsidR="00F90EBA" w:rsidRDefault="00F90EBA" w:rsidP="00F90EBA">
                      <w:r>
                        <w:t>first derivative -&gt; C</w:t>
                      </w:r>
                    </w:p>
                    <w:p w14:paraId="2AFD1859" w14:textId="77777777" w:rsidR="00F90EBA" w:rsidRDefault="00F90EBA" w:rsidP="00F90EBA">
                      <w:r>
                        <w:t>1/C^(1/2) - lambda</w:t>
                      </w:r>
                    </w:p>
                    <w:p w14:paraId="4A9BCA46" w14:textId="77777777" w:rsidR="00F90EBA" w:rsidRDefault="00F90EBA" w:rsidP="00F90EBA">
                      <w:r>
                        <w:t xml:space="preserve"> </w:t>
                      </w:r>
                    </w:p>
                    <w:p w14:paraId="55ABC542" w14:textId="77777777" w:rsidR="00F90EBA" w:rsidRDefault="00F90EBA" w:rsidP="00F90EBA">
                      <w:r>
                        <w:t>first derivative -&gt; l</w:t>
                      </w:r>
                    </w:p>
                    <w:p w14:paraId="39BB490C" w14:textId="77777777" w:rsidR="00F90EBA" w:rsidRDefault="00F90EBA" w:rsidP="00F90EBA">
                      <w:r>
                        <w:t>300 - C - A/2</w:t>
                      </w:r>
                    </w:p>
                    <w:p w14:paraId="60EE238E" w14:textId="77777777" w:rsidR="00F90EBA" w:rsidRDefault="00F90EBA" w:rsidP="00F90EBA">
                      <w:r>
                        <w:t xml:space="preserve"> </w:t>
                      </w:r>
                    </w:p>
                    <w:p w14:paraId="2AD6E264" w14:textId="77777777" w:rsidR="00F90EBA" w:rsidRDefault="00F90EBA" w:rsidP="00F90EBA">
                      <w:r>
                        <w:t>second derivative -&gt; xx</w:t>
                      </w:r>
                    </w:p>
                    <w:p w14:paraId="10B7EE13" w14:textId="77777777" w:rsidR="00F90EBA" w:rsidRDefault="00F90EBA" w:rsidP="00F90EBA">
                      <w:r>
                        <w:t>-1/(4*A^(3/2))</w:t>
                      </w:r>
                    </w:p>
                    <w:p w14:paraId="7B34F6E9" w14:textId="77777777" w:rsidR="00F90EBA" w:rsidRDefault="00F90EBA" w:rsidP="00F90EBA">
                      <w:r>
                        <w:t xml:space="preserve"> </w:t>
                      </w:r>
                    </w:p>
                    <w:p w14:paraId="39F148B3" w14:textId="77777777" w:rsidR="00F90EBA" w:rsidRDefault="00F90EBA" w:rsidP="00F90EBA">
                      <w:r>
                        <w:t xml:space="preserve">second derivative -&gt; 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787EBED6" w14:textId="77777777" w:rsidR="00F90EBA" w:rsidRDefault="00F90EBA" w:rsidP="00F90EBA">
                      <w:r>
                        <w:t>-1/(2*C^(3/2))</w:t>
                      </w:r>
                    </w:p>
                    <w:p w14:paraId="316C0058" w14:textId="77777777" w:rsidR="00F90EBA" w:rsidRDefault="00F90EBA" w:rsidP="00F90EBA">
                      <w:r>
                        <w:t xml:space="preserve"> </w:t>
                      </w:r>
                    </w:p>
                    <w:p w14:paraId="1755F954" w14:textId="77777777" w:rsidR="00F90EBA" w:rsidRDefault="00F90EBA" w:rsidP="00F90EBA">
                      <w:r>
                        <w:t xml:space="preserve">second derivative -&gt; </w:t>
                      </w:r>
                      <w:proofErr w:type="spellStart"/>
                      <w:r>
                        <w:t>xy</w:t>
                      </w:r>
                      <w:proofErr w:type="spellEnd"/>
                    </w:p>
                    <w:p w14:paraId="584AB852" w14:textId="77777777" w:rsidR="00F90EBA" w:rsidRDefault="00F90EBA" w:rsidP="00F90EBA">
                      <w:r>
                        <w:t>0</w:t>
                      </w:r>
                    </w:p>
                    <w:p w14:paraId="458E1375" w14:textId="77777777" w:rsidR="00F90EBA" w:rsidRDefault="00F90EBA" w:rsidP="00F90EBA">
                      <w:r>
                        <w:t xml:space="preserve"> </w:t>
                      </w:r>
                    </w:p>
                    <w:p w14:paraId="768D3808" w14:textId="77777777" w:rsidR="00F90EBA" w:rsidRDefault="00F90EBA" w:rsidP="00F90EBA">
                      <w:r>
                        <w:t>A =</w:t>
                      </w:r>
                    </w:p>
                    <w:p w14:paraId="22AB8484" w14:textId="77777777" w:rsidR="00F90EBA" w:rsidRDefault="00F90EBA" w:rsidP="00F90EBA">
                      <w:r>
                        <w:t>200</w:t>
                      </w:r>
                    </w:p>
                    <w:p w14:paraId="29078E4D" w14:textId="77777777" w:rsidR="00F90EBA" w:rsidRDefault="00F90EBA" w:rsidP="00F90EBA">
                      <w:r>
                        <w:t xml:space="preserve"> </w:t>
                      </w:r>
                    </w:p>
                    <w:p w14:paraId="21EAEB5A" w14:textId="77777777" w:rsidR="00F90EBA" w:rsidRDefault="00F90EBA" w:rsidP="00F90EBA">
                      <w:r>
                        <w:t>C =</w:t>
                      </w:r>
                    </w:p>
                    <w:p w14:paraId="4C53AB32" w14:textId="77777777" w:rsidR="00F90EBA" w:rsidRDefault="00F90EBA" w:rsidP="00F90EBA">
                      <w:r>
                        <w:t>200</w:t>
                      </w:r>
                    </w:p>
                    <w:p w14:paraId="40DB6C4A" w14:textId="77777777" w:rsidR="00F90EBA" w:rsidRDefault="00F90EBA" w:rsidP="00F90EBA">
                      <w:r>
                        <w:t xml:space="preserve"> </w:t>
                      </w:r>
                    </w:p>
                    <w:p w14:paraId="3CD62587" w14:textId="77777777" w:rsidR="00F90EBA" w:rsidRDefault="00F90EBA" w:rsidP="00F90EBA">
                      <w:r>
                        <w:t>lambda =</w:t>
                      </w:r>
                    </w:p>
                    <w:p w14:paraId="7E6A934A" w14:textId="77777777" w:rsidR="00F90EBA" w:rsidRDefault="00F90EBA" w:rsidP="00F90EBA">
                      <w:r>
                        <w:t>2^(1/2)/20</w:t>
                      </w:r>
                    </w:p>
                    <w:p w14:paraId="59A1899F" w14:textId="77777777" w:rsidR="00F90EBA" w:rsidRDefault="00F90EBA" w:rsidP="00F90EBA">
                      <w:r>
                        <w:t xml:space="preserve"> </w:t>
                      </w:r>
                    </w:p>
                    <w:p w14:paraId="25298FD3" w14:textId="77777777" w:rsidR="00F90EBA" w:rsidRDefault="00F90EBA" w:rsidP="00F90EBA"/>
                    <w:p w14:paraId="467F5D2E" w14:textId="77777777" w:rsidR="00F90EBA" w:rsidRDefault="00F90EBA" w:rsidP="00F90EBA"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</w:t>
                      </w:r>
                    </w:p>
                    <w:p w14:paraId="1F268B26" w14:textId="77777777" w:rsidR="00F90EBA" w:rsidRDefault="00F90EBA" w:rsidP="00F90EBA"/>
                    <w:p w14:paraId="24B4F7B0" w14:textId="77777777" w:rsidR="00F90EBA" w:rsidRDefault="00F90EBA" w:rsidP="00F90EBA">
                      <w:r>
                        <w:t xml:space="preserve">    0.0707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F29CC" w14:textId="7B081E70" w:rsidR="00204FE7" w:rsidRDefault="00204FE7" w:rsidP="00204FE7">
      <w:pPr>
        <w:rPr>
          <w:rStyle w:val="IntenseEmphasis"/>
          <w:i w:val="0"/>
        </w:rPr>
      </w:pPr>
    </w:p>
    <w:p w14:paraId="018495F1" w14:textId="5678FDB7" w:rsidR="00204FE7" w:rsidRDefault="00204FE7" w:rsidP="00204FE7">
      <w:pPr>
        <w:rPr>
          <w:rStyle w:val="IntenseEmphasis"/>
          <w:i w:val="0"/>
        </w:rPr>
      </w:pPr>
    </w:p>
    <w:p w14:paraId="7AAA340A" w14:textId="6E9B51C6" w:rsidR="00204FE7" w:rsidRDefault="00204FE7" w:rsidP="00204FE7">
      <w:pPr>
        <w:rPr>
          <w:rStyle w:val="IntenseEmphasis"/>
          <w:i w:val="0"/>
        </w:rPr>
      </w:pPr>
    </w:p>
    <w:p w14:paraId="40F0FE10" w14:textId="7DA93475" w:rsidR="00204FE7" w:rsidRPr="00702B65" w:rsidRDefault="00204FE7" w:rsidP="00204FE7">
      <w:pPr>
        <w:pStyle w:val="Heading1"/>
      </w:pPr>
      <w:bookmarkStart w:id="8" w:name="_Toc524621150"/>
      <w:r>
        <w:t>Question 8</w:t>
      </w:r>
      <w:bookmarkEnd w:id="8"/>
    </w:p>
    <w:p w14:paraId="784F9190" w14:textId="05BA2B40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MatLab Code</w:t>
      </w:r>
    </w:p>
    <w:p w14:paraId="30E46894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458CCA6F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53EE7E7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syms K L 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1953721F" w14:textId="77777777" w:rsidR="007D4F9C" w:rsidRDefault="007D4F9C" w:rsidP="007D4F9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14DC3A3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*(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.</w:t>
      </w:r>
      <w:r>
        <w:rPr>
          <w:rFonts w:ascii="Menlo" w:hAnsi="Menlo" w:cs="Menlo"/>
          <w:color w:val="AB6526"/>
          <w:sz w:val="18"/>
          <w:szCs w:val="18"/>
        </w:rPr>
        <w:t>8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)^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objective function</w:t>
      </w:r>
    </w:p>
    <w:p w14:paraId="0F571CC9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c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  <w:r>
        <w:rPr>
          <w:rFonts w:ascii="Menlo" w:hAnsi="Menlo" w:cs="Menlo"/>
          <w:color w:val="AB6526"/>
          <w:sz w:val="18"/>
          <w:szCs w:val="18"/>
        </w:rPr>
        <w:t>4100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10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K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constraint function</w:t>
      </w:r>
    </w:p>
    <w:p w14:paraId="1BF7F2F5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23073BA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fsurf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*(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.</w:t>
      </w:r>
      <w:r>
        <w:rPr>
          <w:rFonts w:ascii="Menlo" w:hAnsi="Menlo" w:cs="Menlo"/>
          <w:color w:val="AB6526"/>
          <w:sz w:val="18"/>
          <w:szCs w:val="18"/>
        </w:rPr>
        <w:t>8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AB6526"/>
          <w:sz w:val="18"/>
          <w:szCs w:val="18"/>
        </w:rPr>
        <w:t>5</w:t>
      </w:r>
      <w:r>
        <w:rPr>
          <w:rFonts w:ascii="Menlo" w:hAnsi="Menlo" w:cs="Menlo"/>
          <w:color w:val="777777"/>
          <w:sz w:val="18"/>
          <w:szCs w:val="18"/>
        </w:rPr>
        <w:t>)^</w:t>
      </w:r>
      <w:r>
        <w:rPr>
          <w:rFonts w:ascii="Menlo" w:hAnsi="Menlo" w:cs="Menlo"/>
          <w:color w:val="AB6526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,[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410</w:t>
      </w:r>
      <w:r>
        <w:rPr>
          <w:rFonts w:ascii="Menlo" w:hAnsi="Menlo" w:cs="Menlo"/>
          <w:color w:val="777777"/>
          <w:sz w:val="18"/>
          <w:szCs w:val="18"/>
        </w:rPr>
        <w:t>])</w:t>
      </w:r>
    </w:p>
    <w:p w14:paraId="67D46E6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B9D2CDA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setup Lagrange </w:t>
      </w:r>
    </w:p>
    <w:p w14:paraId="37CE9E8F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CA594FE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</w:t>
      </w:r>
      <w:r>
        <w:rPr>
          <w:rFonts w:ascii="Menlo" w:hAnsi="Menlo" w:cs="Menlo"/>
          <w:color w:val="777777"/>
          <w:sz w:val="18"/>
          <w:szCs w:val="18"/>
        </w:rPr>
        <w:t>+(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7517AD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objective function Q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BE338AB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701BD6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8CCFF7A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Q1k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B71AEFC" w14:textId="77777777" w:rsidR="007D4F9C" w:rsidRDefault="007D4F9C" w:rsidP="007D4F9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2352ADD9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Q1l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5E42F6E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0DFC6163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Q1lambda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630BEF3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71A3BA8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Q2kk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46F6B89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Q2ll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17D0F88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Q2kl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diff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5C9A70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41A84F9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order derivative of Q w.r.t K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86C29F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893871C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EB2F97E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order derivative of Q w.r.t 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531A12B7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A4CDC4F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1AC96C4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first order derivative of Q w.r.t lambda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520D5C4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Q1lambda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7B57DA5" w14:textId="77777777" w:rsidR="007D4F9C" w:rsidRDefault="007D4F9C" w:rsidP="007D4F9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18A1FAAF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order derivative of Q w.r.t kk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91AD9F4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Q2kk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362818F8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3B52A5D4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order derivative of Q w.r.t ll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6CB097A5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Q2ll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DB688C8" w14:textId="77777777" w:rsidR="007D4F9C" w:rsidRDefault="007D4F9C" w:rsidP="007D4F9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6EAA3399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second order derivative of Q w.r.t kl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28A77B6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Q2kl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651F2FCC" w14:textId="77777777" w:rsidR="007D4F9C" w:rsidRDefault="007D4F9C" w:rsidP="007D4F9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7879852A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%</w:t>
      </w:r>
      <w:r>
        <w:rPr>
          <w:rFonts w:ascii="Menlo" w:hAnsi="Menlo" w:cs="Menlo"/>
          <w:color w:val="333333"/>
          <w:sz w:val="18"/>
          <w:szCs w:val="18"/>
        </w:rPr>
        <w:t xml:space="preserve"> start of solving the three equations </w:t>
      </w:r>
    </w:p>
    <w:p w14:paraId="68F69737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eqn1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Q1k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713F5AA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eqn2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Q1l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3C46F0C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eqn3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Q1lambda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B6526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11E4F59B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777777"/>
          <w:sz w:val="18"/>
          <w:szCs w:val="18"/>
        </w:rPr>
        <w:t>([</w:t>
      </w:r>
      <w:r>
        <w:rPr>
          <w:rFonts w:ascii="Menlo" w:hAnsi="Menlo" w:cs="Menlo"/>
          <w:color w:val="333333"/>
          <w:sz w:val="18"/>
          <w:szCs w:val="18"/>
        </w:rPr>
        <w:t>eqn1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eqn2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eqn3</w:t>
      </w:r>
      <w:r>
        <w:rPr>
          <w:rFonts w:ascii="Menlo" w:hAnsi="Menlo" w:cs="Menlo"/>
          <w:color w:val="777777"/>
          <w:sz w:val="18"/>
          <w:szCs w:val="18"/>
        </w:rPr>
        <w:t>],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lambda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17AEF169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AB6526"/>
          <w:sz w:val="18"/>
          <w:szCs w:val="18"/>
        </w:rPr>
        <w:t>kSol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sol.K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D70022B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D0FE7D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lambdaSol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sol.lambda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263EE4A0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55D591B6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K* =</w:t>
      </w:r>
      <w:r>
        <w:rPr>
          <w:rFonts w:ascii="Menlo" w:hAnsi="Menlo" w:cs="Menlo"/>
          <w:color w:val="777777"/>
          <w:sz w:val="18"/>
          <w:szCs w:val="18"/>
        </w:rPr>
        <w:t>');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7D43C6CF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AB6526"/>
          <w:sz w:val="18"/>
          <w:szCs w:val="18"/>
        </w:rPr>
        <w:t>kSol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2C2EEF48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L*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F9E6F34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C1CF3C3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lambda* =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1DC03976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lambdaSol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7269317D" w14:textId="77777777" w:rsidR="007D4F9C" w:rsidRDefault="007D4F9C" w:rsidP="007D4F9C">
      <w:pPr>
        <w:shd w:val="clear" w:color="auto" w:fill="F5F5F5"/>
        <w:spacing w:after="240"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</w:p>
    <w:p w14:paraId="489C8F81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>max output assuming second order conditions are met is: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393A34E2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('</w:t>
      </w:r>
      <w:r>
        <w:rPr>
          <w:rFonts w:ascii="Menlo" w:hAnsi="Menlo" w:cs="Menlo"/>
          <w:color w:val="448C27"/>
          <w:sz w:val="18"/>
          <w:szCs w:val="18"/>
        </w:rPr>
        <w:t xml:space="preserve">q(k*,l*) = </w:t>
      </w:r>
      <w:r>
        <w:rPr>
          <w:rFonts w:ascii="Menlo" w:hAnsi="Menlo" w:cs="Menlo"/>
          <w:color w:val="777777"/>
          <w:sz w:val="18"/>
          <w:szCs w:val="18"/>
        </w:rPr>
        <w:t>');</w:t>
      </w:r>
    </w:p>
    <w:p w14:paraId="090BA6F5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q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lSol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1F10CB37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maxOutput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250B806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subs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maxOutput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AB6526"/>
          <w:sz w:val="18"/>
          <w:szCs w:val="18"/>
        </w:rPr>
        <w:t>kSol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DB09D1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double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B8840B3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disp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ans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14:paraId="0526BA5E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maxOutput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9C8697D" w14:textId="77777777" w:rsidR="007D4F9C" w:rsidRDefault="007D4F9C" w:rsidP="007D4F9C">
      <w:pPr>
        <w:shd w:val="clear" w:color="auto" w:fill="F5F5F5"/>
        <w:spacing w:line="270" w:lineRule="atLeast"/>
        <w:ind w:left="720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clear ans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219E2FB" w14:textId="77777777" w:rsidR="0010747F" w:rsidRDefault="0010747F" w:rsidP="00270F20">
      <w:pPr>
        <w:rPr>
          <w:rStyle w:val="IntenseEmphasis"/>
          <w:i w:val="0"/>
        </w:rPr>
      </w:pPr>
    </w:p>
    <w:p w14:paraId="1F9034C8" w14:textId="77777777" w:rsidR="00204FE7" w:rsidRDefault="00204FE7" w:rsidP="00270F20">
      <w:pPr>
        <w:rPr>
          <w:rStyle w:val="IntenseEmphasis"/>
          <w:i w:val="0"/>
        </w:rPr>
      </w:pPr>
    </w:p>
    <w:p w14:paraId="3CFA2A90" w14:textId="77777777" w:rsidR="002B677D" w:rsidRDefault="002B677D">
      <w:pPr>
        <w:spacing w:after="160" w:line="259" w:lineRule="auto"/>
        <w:rPr>
          <w:rStyle w:val="IntenseEmphasis"/>
          <w:i w:val="0"/>
        </w:rPr>
      </w:pPr>
      <w:r>
        <w:rPr>
          <w:rStyle w:val="IntenseEmphasis"/>
          <w:i w:val="0"/>
        </w:rPr>
        <w:br w:type="page"/>
      </w:r>
    </w:p>
    <w:p w14:paraId="5932FFF9" w14:textId="28E03912" w:rsidR="00204FE7" w:rsidRDefault="00204FE7" w:rsidP="00270F20">
      <w:pPr>
        <w:rPr>
          <w:rStyle w:val="IntenseEmphasis"/>
          <w:i w:val="0"/>
        </w:rPr>
      </w:pPr>
      <w:r>
        <w:rPr>
          <w:rStyle w:val="IntenseEmphasis"/>
          <w:i w:val="0"/>
        </w:rPr>
        <w:t>Console Output</w:t>
      </w:r>
    </w:p>
    <w:p w14:paraId="758525E7" w14:textId="6F4E1C4B" w:rsidR="001916BE" w:rsidRDefault="0010747F" w:rsidP="002B677D">
      <w:pPr>
        <w:ind w:left="720"/>
        <w:rPr>
          <w:rStyle w:val="IntenseEmphasis"/>
          <w:i w:val="0"/>
        </w:rPr>
      </w:pPr>
      <w:r>
        <w:rPr>
          <w:iCs/>
          <w:noProof/>
          <w:color w:val="4472C4" w:themeColor="accent1"/>
        </w:rPr>
        <mc:AlternateContent>
          <mc:Choice Requires="wps">
            <w:drawing>
              <wp:inline distT="0" distB="0" distL="0" distR="0" wp14:anchorId="22A04D34" wp14:editId="5102A664">
                <wp:extent cx="5486400" cy="5321300"/>
                <wp:effectExtent l="0" t="0" r="12700" b="127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32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4BDF1" w14:textId="77777777" w:rsidR="0010747F" w:rsidRDefault="0010747F" w:rsidP="0010747F">
                            <w:r>
                              <w:t>&gt;&gt; HW3_8</w:t>
                            </w:r>
                          </w:p>
                          <w:p w14:paraId="4BA7A124" w14:textId="6140C030" w:rsidR="0010747F" w:rsidRDefault="0010747F" w:rsidP="0010747F">
                            <w:r>
                              <w:t>objective function Q =</w:t>
                            </w:r>
                          </w:p>
                          <w:p w14:paraId="78DDACB4" w14:textId="77777777" w:rsidR="0010747F" w:rsidRDefault="0010747F" w:rsidP="0010747F">
                            <w:r>
                              <w:t>100*(K^(1/2)/5 + (4*L^(1/2))/5)^2 - lambda*(10*K + 4*L - 4100)</w:t>
                            </w:r>
                          </w:p>
                          <w:p w14:paraId="6B37724B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49289FA8" w14:textId="77777777" w:rsidR="0010747F" w:rsidRDefault="0010747F" w:rsidP="0010747F">
                            <w:r>
                              <w:t>first order derivative of Q w.r.t K</w:t>
                            </w:r>
                          </w:p>
                          <w:p w14:paraId="3681C5FA" w14:textId="77777777" w:rsidR="0010747F" w:rsidRDefault="0010747F" w:rsidP="0010747F">
                            <w:r>
                              <w:t>(20*(K^(1/2)/5 + (4*L^(1/2))/5))/K^(1/2) - 10*lambda</w:t>
                            </w:r>
                          </w:p>
                          <w:p w14:paraId="2B94C869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05D92DA7" w14:textId="77777777" w:rsidR="0010747F" w:rsidRDefault="0010747F" w:rsidP="0010747F">
                            <w:r>
                              <w:t>first order derivative of Q w.r.t L</w:t>
                            </w:r>
                          </w:p>
                          <w:p w14:paraId="77B91A69" w14:textId="77777777" w:rsidR="0010747F" w:rsidRDefault="0010747F" w:rsidP="0010747F">
                            <w:r>
                              <w:t>(80*(K^(1/2)/5 + (4*L^(1/2))/5))/L^(1/2) - 4*lambda</w:t>
                            </w:r>
                          </w:p>
                          <w:p w14:paraId="13371792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43900565" w14:textId="77777777" w:rsidR="0010747F" w:rsidRDefault="0010747F" w:rsidP="0010747F">
                            <w:r>
                              <w:t>first order derivative of Q w.r.t lambda</w:t>
                            </w:r>
                          </w:p>
                          <w:p w14:paraId="072BC6DE" w14:textId="77777777" w:rsidR="0010747F" w:rsidRDefault="0010747F" w:rsidP="0010747F">
                            <w:r>
                              <w:t>4100 - 4*L - 10*K</w:t>
                            </w:r>
                          </w:p>
                          <w:p w14:paraId="3578D797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77F38462" w14:textId="77777777" w:rsidR="0010747F" w:rsidRDefault="0010747F" w:rsidP="0010747F">
                            <w:r>
                              <w:t>second order derivative of Q w.r.t kk</w:t>
                            </w:r>
                          </w:p>
                          <w:p w14:paraId="542A9D36" w14:textId="77777777" w:rsidR="0010747F" w:rsidRDefault="0010747F" w:rsidP="0010747F">
                            <w:r>
                              <w:t>2/K - (10*(K^(1/2)/5 + (4*L^(1/2))/5))/K^(3/2)</w:t>
                            </w:r>
                          </w:p>
                          <w:p w14:paraId="01DDF2F8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3ABEB91C" w14:textId="77777777" w:rsidR="0010747F" w:rsidRDefault="0010747F" w:rsidP="0010747F">
                            <w:r>
                              <w:t>second order derivative of Q w.r.t ll</w:t>
                            </w:r>
                          </w:p>
                          <w:p w14:paraId="41D036AC" w14:textId="77777777" w:rsidR="0010747F" w:rsidRDefault="0010747F" w:rsidP="0010747F">
                            <w:r>
                              <w:t>32/L - (40*(K^(1/2)/5 + (4*L^(1/2))/5))/L^(3/2)</w:t>
                            </w:r>
                          </w:p>
                          <w:p w14:paraId="6BCE4A9C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6411329D" w14:textId="77777777" w:rsidR="0010747F" w:rsidRDefault="0010747F" w:rsidP="0010747F">
                            <w:r>
                              <w:t>second order derivative of Q w.r.t kl</w:t>
                            </w:r>
                          </w:p>
                          <w:p w14:paraId="02CF9944" w14:textId="77777777" w:rsidR="0010747F" w:rsidRDefault="0010747F" w:rsidP="0010747F">
                            <w:r>
                              <w:t>8/(K^(1/2)*L^(1/2))</w:t>
                            </w:r>
                          </w:p>
                          <w:p w14:paraId="71376C37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763F61C1" w14:textId="2CF89490" w:rsidR="0010747F" w:rsidRDefault="0010747F" w:rsidP="0010747F">
                            <w:r>
                              <w:t>K* =</w:t>
                            </w:r>
                          </w:p>
                          <w:p w14:paraId="78962FE8" w14:textId="77777777" w:rsidR="0010747F" w:rsidRDefault="0010747F" w:rsidP="0010747F">
                            <w:r>
                              <w:t>10</w:t>
                            </w:r>
                          </w:p>
                          <w:p w14:paraId="34B8CECB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30E210CC" w14:textId="57683586" w:rsidR="0010747F" w:rsidRDefault="0010747F" w:rsidP="0010747F">
                            <w:r>
                              <w:t>L* =</w:t>
                            </w:r>
                          </w:p>
                          <w:p w14:paraId="6BAB2DC9" w14:textId="77777777" w:rsidR="0010747F" w:rsidRDefault="0010747F" w:rsidP="0010747F">
                            <w:r>
                              <w:t>1000</w:t>
                            </w:r>
                          </w:p>
                          <w:p w14:paraId="21086365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59D9D868" w14:textId="30F3C77D" w:rsidR="0010747F" w:rsidRDefault="0010747F" w:rsidP="0010747F">
                            <w:r>
                              <w:t>Lambda* =</w:t>
                            </w:r>
                          </w:p>
                          <w:p w14:paraId="154FE8E6" w14:textId="77777777" w:rsidR="0010747F" w:rsidRDefault="0010747F" w:rsidP="0010747F">
                            <w:r>
                              <w:t>82/5</w:t>
                            </w:r>
                          </w:p>
                          <w:p w14:paraId="35A66E3C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4CDFD3DB" w14:textId="77777777" w:rsidR="0010747F" w:rsidRDefault="0010747F" w:rsidP="0010747F">
                            <w:r>
                              <w:t>max output assuming second order conditions are met is:</w:t>
                            </w:r>
                          </w:p>
                          <w:p w14:paraId="41CF4D27" w14:textId="77777777" w:rsidR="0010747F" w:rsidRDefault="0010747F" w:rsidP="0010747F">
                            <w:r>
                              <w:t xml:space="preserve">q(k*,l*) = </w:t>
                            </w:r>
                          </w:p>
                          <w:p w14:paraId="48CFADC7" w14:textId="77777777" w:rsidR="0010747F" w:rsidRDefault="0010747F" w:rsidP="0010747F">
                            <w:r>
                              <w:t xml:space="preserve">       67240</w:t>
                            </w:r>
                          </w:p>
                          <w:p w14:paraId="624A989D" w14:textId="77777777" w:rsidR="0010747F" w:rsidRDefault="0010747F" w:rsidP="0010747F"/>
                          <w:p w14:paraId="62CD9966" w14:textId="77777777" w:rsidR="0010747F" w:rsidRDefault="0010747F" w:rsidP="0010747F">
                            <w:r>
                              <w:t>&gt;&gt; HW3_8</w:t>
                            </w:r>
                          </w:p>
                          <w:p w14:paraId="0482BA25" w14:textId="77777777" w:rsidR="0010747F" w:rsidRDefault="0010747F" w:rsidP="0010747F">
                            <w:r>
                              <w:t>objective function</w:t>
                            </w:r>
                          </w:p>
                          <w:p w14:paraId="262BD9FC" w14:textId="77777777" w:rsidR="0010747F" w:rsidRDefault="0010747F" w:rsidP="0010747F">
                            <w:r>
                              <w:t>100*(K^(1/2)/5 + (4*L^(1/2))/5)^2 - lambda*(10*K + 4*L - 4100)</w:t>
                            </w:r>
                          </w:p>
                          <w:p w14:paraId="7B566964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3D162128" w14:textId="77777777" w:rsidR="0010747F" w:rsidRDefault="0010747F" w:rsidP="0010747F">
                            <w:r>
                              <w:t>first order derivative of Q w.r.t K</w:t>
                            </w:r>
                          </w:p>
                          <w:p w14:paraId="1502D0E1" w14:textId="77777777" w:rsidR="0010747F" w:rsidRDefault="0010747F" w:rsidP="0010747F">
                            <w:r>
                              <w:t>(20*(K^(1/2)/5 + (4*L^(1/2))/5))/K^(1/2) - 10*lambda</w:t>
                            </w:r>
                          </w:p>
                          <w:p w14:paraId="2813F6F2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20F56607" w14:textId="77777777" w:rsidR="0010747F" w:rsidRDefault="0010747F" w:rsidP="0010747F">
                            <w:r>
                              <w:t>first order derivative of Q w.r.t L</w:t>
                            </w:r>
                          </w:p>
                          <w:p w14:paraId="0157D24B" w14:textId="77777777" w:rsidR="0010747F" w:rsidRDefault="0010747F" w:rsidP="0010747F">
                            <w:r>
                              <w:t>(80*(K^(1/2)/5 + (4*L^(1/2))/5))/L^(1/2) - 4*lambda</w:t>
                            </w:r>
                          </w:p>
                          <w:p w14:paraId="212B401E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13479392" w14:textId="77777777" w:rsidR="0010747F" w:rsidRDefault="0010747F" w:rsidP="0010747F">
                            <w:r>
                              <w:t>first order derivative of Q w.r.t lambda</w:t>
                            </w:r>
                          </w:p>
                          <w:p w14:paraId="3BF510C2" w14:textId="77777777" w:rsidR="0010747F" w:rsidRDefault="0010747F" w:rsidP="0010747F">
                            <w:r>
                              <w:t>4100 - 4*L - 10*K</w:t>
                            </w:r>
                          </w:p>
                          <w:p w14:paraId="4390B3F6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2154BF7B" w14:textId="77777777" w:rsidR="0010747F" w:rsidRDefault="0010747F" w:rsidP="0010747F">
                            <w:r>
                              <w:t>second order derivative of Q w.r.t kk</w:t>
                            </w:r>
                          </w:p>
                          <w:p w14:paraId="4B42A6BA" w14:textId="77777777" w:rsidR="0010747F" w:rsidRDefault="0010747F" w:rsidP="0010747F">
                            <w:r>
                              <w:t>2/K - (10*(K^(1/2)/5 + (4*L^(1/2))/5))/K^(3/2)</w:t>
                            </w:r>
                          </w:p>
                          <w:p w14:paraId="57030DA1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2B2EAE15" w14:textId="77777777" w:rsidR="0010747F" w:rsidRDefault="0010747F" w:rsidP="0010747F">
                            <w:r>
                              <w:t>second order derivative of Q w.r.t ll</w:t>
                            </w:r>
                          </w:p>
                          <w:p w14:paraId="38D9383E" w14:textId="77777777" w:rsidR="0010747F" w:rsidRDefault="0010747F" w:rsidP="0010747F">
                            <w:r>
                              <w:t>32/L - (40*(K^(1/2)/5 + (4*L^(1/2))/5))/L^(3/2)</w:t>
                            </w:r>
                          </w:p>
                          <w:p w14:paraId="004F697C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018E6E0D" w14:textId="77777777" w:rsidR="0010747F" w:rsidRDefault="0010747F" w:rsidP="0010747F">
                            <w:r>
                              <w:t>second order derivative of Q w.r.t kl</w:t>
                            </w:r>
                          </w:p>
                          <w:p w14:paraId="50209E72" w14:textId="77777777" w:rsidR="0010747F" w:rsidRDefault="0010747F" w:rsidP="0010747F">
                            <w:r>
                              <w:t>8/(K^(1/2)*L^(1/2))</w:t>
                            </w:r>
                          </w:p>
                          <w:p w14:paraId="0E6B6CB2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4A35A954" w14:textId="77777777" w:rsidR="0010747F" w:rsidRDefault="0010747F" w:rsidP="0010747F">
                            <w:r>
                              <w:t>K* =</w:t>
                            </w:r>
                          </w:p>
                          <w:p w14:paraId="07ADCBFE" w14:textId="77777777" w:rsidR="0010747F" w:rsidRDefault="0010747F" w:rsidP="0010747F">
                            <w:r>
                              <w:t>10</w:t>
                            </w:r>
                          </w:p>
                          <w:p w14:paraId="317785E6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51588BFD" w14:textId="77777777" w:rsidR="0010747F" w:rsidRDefault="0010747F" w:rsidP="0010747F">
                            <w:r>
                              <w:t>L* =</w:t>
                            </w:r>
                          </w:p>
                          <w:p w14:paraId="4CFF5508" w14:textId="77777777" w:rsidR="0010747F" w:rsidRDefault="0010747F" w:rsidP="0010747F">
                            <w:r>
                              <w:t>1000</w:t>
                            </w:r>
                          </w:p>
                          <w:p w14:paraId="7A6DF1DD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66E4A2F2" w14:textId="77777777" w:rsidR="0010747F" w:rsidRDefault="0010747F" w:rsidP="0010747F">
                            <w:r>
                              <w:t>lambda* =</w:t>
                            </w:r>
                          </w:p>
                          <w:p w14:paraId="6C4BFAE6" w14:textId="77777777" w:rsidR="0010747F" w:rsidRDefault="0010747F" w:rsidP="0010747F">
                            <w:r>
                              <w:t>82/5</w:t>
                            </w:r>
                          </w:p>
                          <w:p w14:paraId="39E5335B" w14:textId="77777777" w:rsidR="0010747F" w:rsidRDefault="0010747F" w:rsidP="0010747F">
                            <w:r>
                              <w:t xml:space="preserve"> </w:t>
                            </w:r>
                          </w:p>
                          <w:p w14:paraId="28EFEFD2" w14:textId="77777777" w:rsidR="0010747F" w:rsidRDefault="0010747F" w:rsidP="0010747F">
                            <w:r>
                              <w:t>max output assuming second order conditions are met is:</w:t>
                            </w:r>
                          </w:p>
                          <w:p w14:paraId="17D002E3" w14:textId="77777777" w:rsidR="0010747F" w:rsidRDefault="0010747F" w:rsidP="0010747F">
                            <w:r>
                              <w:t xml:space="preserve">q(k*,l*) = </w:t>
                            </w:r>
                          </w:p>
                          <w:p w14:paraId="1E73B9B8" w14:textId="220B8FC4" w:rsidR="0010747F" w:rsidRDefault="0010747F" w:rsidP="0010747F">
                            <w:r>
                              <w:t xml:space="preserve">       67240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04D34" id="Text Box 8" o:spid="_x0000_s1032" type="#_x0000_t202" style="width:6in;height:4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" fillcolor="white [3201]" strokeweight=".5pt">
                <v:textbox>
                  <w:txbxContent>
                    <w:p w14:paraId="5A74BDF1" w14:textId="77777777" w:rsidR="0010747F" w:rsidRDefault="0010747F" w:rsidP="0010747F">
                      <w:r>
                        <w:t>&gt;&gt; HW3_8</w:t>
                      </w:r>
                    </w:p>
                    <w:p w14:paraId="4BA7A124" w14:textId="6140C030" w:rsidR="0010747F" w:rsidRDefault="0010747F" w:rsidP="0010747F">
                      <w:r>
                        <w:t>objective function</w:t>
                      </w:r>
                      <w:r>
                        <w:t xml:space="preserve"> Q =</w:t>
                      </w:r>
                    </w:p>
                    <w:p w14:paraId="78DDACB4" w14:textId="77777777" w:rsidR="0010747F" w:rsidRDefault="0010747F" w:rsidP="0010747F">
                      <w:r>
                        <w:t>100*(K^(1/2)/5 + (4*L^(1/2))/5)^2 - lambda*(10*K + 4*L - 4100)</w:t>
                      </w:r>
                    </w:p>
                    <w:p w14:paraId="6B37724B" w14:textId="77777777" w:rsidR="0010747F" w:rsidRDefault="0010747F" w:rsidP="0010747F">
                      <w:r>
                        <w:t xml:space="preserve"> </w:t>
                      </w:r>
                    </w:p>
                    <w:p w14:paraId="49289FA8" w14:textId="77777777" w:rsidR="0010747F" w:rsidRDefault="0010747F" w:rsidP="0010747F">
                      <w:r>
                        <w:t>first order derivative of Q w.r.t K</w:t>
                      </w:r>
                    </w:p>
                    <w:p w14:paraId="3681C5FA" w14:textId="77777777" w:rsidR="0010747F" w:rsidRDefault="0010747F" w:rsidP="0010747F">
                      <w:r>
                        <w:t>(20*(K^(1/2)/5 + (4*L^(1/2))/5))/K^(1/2) - 10*lambda</w:t>
                      </w:r>
                    </w:p>
                    <w:p w14:paraId="2B94C869" w14:textId="77777777" w:rsidR="0010747F" w:rsidRDefault="0010747F" w:rsidP="0010747F">
                      <w:r>
                        <w:t xml:space="preserve"> </w:t>
                      </w:r>
                    </w:p>
                    <w:p w14:paraId="05D92DA7" w14:textId="77777777" w:rsidR="0010747F" w:rsidRDefault="0010747F" w:rsidP="0010747F">
                      <w:r>
                        <w:t>first order derivative of Q w.r.t L</w:t>
                      </w:r>
                    </w:p>
                    <w:p w14:paraId="77B91A69" w14:textId="77777777" w:rsidR="0010747F" w:rsidRDefault="0010747F" w:rsidP="0010747F">
                      <w:r>
                        <w:t>(80*(K^(1/2)/5 + (4*L^(1/2))/5))/L^(1/2) - 4*lambda</w:t>
                      </w:r>
                    </w:p>
                    <w:p w14:paraId="13371792" w14:textId="77777777" w:rsidR="0010747F" w:rsidRDefault="0010747F" w:rsidP="0010747F">
                      <w:r>
                        <w:t xml:space="preserve"> </w:t>
                      </w:r>
                    </w:p>
                    <w:p w14:paraId="43900565" w14:textId="77777777" w:rsidR="0010747F" w:rsidRDefault="0010747F" w:rsidP="0010747F">
                      <w:r>
                        <w:t>first order derivative of Q w.r.t lambda</w:t>
                      </w:r>
                    </w:p>
                    <w:p w14:paraId="072BC6DE" w14:textId="77777777" w:rsidR="0010747F" w:rsidRDefault="0010747F" w:rsidP="0010747F">
                      <w:r>
                        <w:t>4100 - 4*L - 10*K</w:t>
                      </w:r>
                    </w:p>
                    <w:p w14:paraId="3578D797" w14:textId="77777777" w:rsidR="0010747F" w:rsidRDefault="0010747F" w:rsidP="0010747F">
                      <w:r>
                        <w:t xml:space="preserve"> </w:t>
                      </w:r>
                    </w:p>
                    <w:p w14:paraId="77F38462" w14:textId="77777777" w:rsidR="0010747F" w:rsidRDefault="0010747F" w:rsidP="0010747F">
                      <w:r>
                        <w:t xml:space="preserve">second order derivative of Q w.r.t </w:t>
                      </w:r>
                      <w:proofErr w:type="spellStart"/>
                      <w:r>
                        <w:t>kk</w:t>
                      </w:r>
                      <w:proofErr w:type="spellEnd"/>
                    </w:p>
                    <w:p w14:paraId="542A9D36" w14:textId="77777777" w:rsidR="0010747F" w:rsidRDefault="0010747F" w:rsidP="0010747F">
                      <w:r>
                        <w:t>2/K - (10*(K^(1/2)/5 + (4*L^(1/2))/5))/K^(3/2)</w:t>
                      </w:r>
                    </w:p>
                    <w:p w14:paraId="01DDF2F8" w14:textId="77777777" w:rsidR="0010747F" w:rsidRDefault="0010747F" w:rsidP="0010747F">
                      <w:r>
                        <w:t xml:space="preserve"> </w:t>
                      </w:r>
                    </w:p>
                    <w:p w14:paraId="3ABEB91C" w14:textId="77777777" w:rsidR="0010747F" w:rsidRDefault="0010747F" w:rsidP="0010747F">
                      <w:r>
                        <w:t xml:space="preserve">second order derivative of Q w.r.t </w:t>
                      </w:r>
                      <w:proofErr w:type="spellStart"/>
                      <w:r>
                        <w:t>ll</w:t>
                      </w:r>
                      <w:proofErr w:type="spellEnd"/>
                    </w:p>
                    <w:p w14:paraId="41D036AC" w14:textId="77777777" w:rsidR="0010747F" w:rsidRDefault="0010747F" w:rsidP="0010747F">
                      <w:r>
                        <w:t>32/L - (40*(K^(1/2)/5 + (4*L^(1/2))/5))/L^(3/2)</w:t>
                      </w:r>
                    </w:p>
                    <w:p w14:paraId="6BCE4A9C" w14:textId="77777777" w:rsidR="0010747F" w:rsidRDefault="0010747F" w:rsidP="0010747F">
                      <w:r>
                        <w:t xml:space="preserve"> </w:t>
                      </w:r>
                    </w:p>
                    <w:p w14:paraId="6411329D" w14:textId="77777777" w:rsidR="0010747F" w:rsidRDefault="0010747F" w:rsidP="0010747F">
                      <w:r>
                        <w:t>second order derivative of Q w.r.t kl</w:t>
                      </w:r>
                    </w:p>
                    <w:p w14:paraId="02CF9944" w14:textId="77777777" w:rsidR="0010747F" w:rsidRDefault="0010747F" w:rsidP="0010747F">
                      <w:r>
                        <w:t>8/(K^(1/2)*L^(1/2))</w:t>
                      </w:r>
                    </w:p>
                    <w:p w14:paraId="71376C37" w14:textId="77777777" w:rsidR="0010747F" w:rsidRDefault="0010747F" w:rsidP="0010747F">
                      <w:r>
                        <w:t xml:space="preserve"> </w:t>
                      </w:r>
                    </w:p>
                    <w:p w14:paraId="763F61C1" w14:textId="2CF89490" w:rsidR="0010747F" w:rsidRDefault="0010747F" w:rsidP="0010747F">
                      <w:r>
                        <w:t>K</w:t>
                      </w:r>
                      <w:r>
                        <w:t>*</w:t>
                      </w:r>
                      <w:r>
                        <w:t xml:space="preserve"> =</w:t>
                      </w:r>
                    </w:p>
                    <w:p w14:paraId="78962FE8" w14:textId="77777777" w:rsidR="0010747F" w:rsidRDefault="0010747F" w:rsidP="0010747F">
                      <w:r>
                        <w:t>10</w:t>
                      </w:r>
                    </w:p>
                    <w:p w14:paraId="34B8CECB" w14:textId="77777777" w:rsidR="0010747F" w:rsidRDefault="0010747F" w:rsidP="0010747F">
                      <w:r>
                        <w:t xml:space="preserve"> </w:t>
                      </w:r>
                    </w:p>
                    <w:p w14:paraId="30E210CC" w14:textId="57683586" w:rsidR="0010747F" w:rsidRDefault="0010747F" w:rsidP="0010747F">
                      <w:r>
                        <w:t>L</w:t>
                      </w:r>
                      <w:r>
                        <w:t>*</w:t>
                      </w:r>
                      <w:r>
                        <w:t xml:space="preserve"> =</w:t>
                      </w:r>
                    </w:p>
                    <w:p w14:paraId="6BAB2DC9" w14:textId="77777777" w:rsidR="0010747F" w:rsidRDefault="0010747F" w:rsidP="0010747F">
                      <w:r>
                        <w:t>1000</w:t>
                      </w:r>
                    </w:p>
                    <w:p w14:paraId="21086365" w14:textId="77777777" w:rsidR="0010747F" w:rsidRDefault="0010747F" w:rsidP="0010747F">
                      <w:r>
                        <w:t xml:space="preserve"> </w:t>
                      </w:r>
                    </w:p>
                    <w:p w14:paraId="59D9D868" w14:textId="30F3C77D" w:rsidR="0010747F" w:rsidRDefault="0010747F" w:rsidP="0010747F">
                      <w:r>
                        <w:t>L</w:t>
                      </w:r>
                      <w:r>
                        <w:t>ambda</w:t>
                      </w:r>
                      <w:r>
                        <w:t>*</w:t>
                      </w:r>
                      <w:r>
                        <w:t xml:space="preserve"> =</w:t>
                      </w:r>
                    </w:p>
                    <w:p w14:paraId="154FE8E6" w14:textId="77777777" w:rsidR="0010747F" w:rsidRDefault="0010747F" w:rsidP="0010747F">
                      <w:r>
                        <w:t>82/5</w:t>
                      </w:r>
                    </w:p>
                    <w:p w14:paraId="35A66E3C" w14:textId="77777777" w:rsidR="0010747F" w:rsidRDefault="0010747F" w:rsidP="0010747F">
                      <w:r>
                        <w:t xml:space="preserve"> </w:t>
                      </w:r>
                    </w:p>
                    <w:p w14:paraId="4CDFD3DB" w14:textId="77777777" w:rsidR="0010747F" w:rsidRDefault="0010747F" w:rsidP="0010747F">
                      <w:r>
                        <w:t>max output assuming second order conditions are met is:</w:t>
                      </w:r>
                    </w:p>
                    <w:p w14:paraId="41CF4D27" w14:textId="77777777" w:rsidR="0010747F" w:rsidRDefault="0010747F" w:rsidP="0010747F">
                      <w:r>
                        <w:t xml:space="preserve">q(k*,l*) = </w:t>
                      </w:r>
                    </w:p>
                    <w:p w14:paraId="48CFADC7" w14:textId="77777777" w:rsidR="0010747F" w:rsidRDefault="0010747F" w:rsidP="0010747F">
                      <w:r>
                        <w:t xml:space="preserve">       67240</w:t>
                      </w:r>
                    </w:p>
                    <w:p w14:paraId="624A989D" w14:textId="77777777" w:rsidR="0010747F" w:rsidRDefault="0010747F" w:rsidP="0010747F"/>
                    <w:p w14:paraId="62CD9966" w14:textId="77777777" w:rsidR="0010747F" w:rsidRDefault="0010747F" w:rsidP="0010747F">
                      <w:r>
                        <w:t>&gt;&gt; HW3_8</w:t>
                      </w:r>
                    </w:p>
                    <w:p w14:paraId="0482BA25" w14:textId="77777777" w:rsidR="0010747F" w:rsidRDefault="0010747F" w:rsidP="0010747F">
                      <w:r>
                        <w:t>objective function</w:t>
                      </w:r>
                    </w:p>
                    <w:p w14:paraId="262BD9FC" w14:textId="77777777" w:rsidR="0010747F" w:rsidRDefault="0010747F" w:rsidP="0010747F">
                      <w:r>
                        <w:t>100*(K^(1/2)/5 + (4*L^(1/2))/5)^2 - lambda*(10*K + 4*L - 4100)</w:t>
                      </w:r>
                    </w:p>
                    <w:p w14:paraId="7B566964" w14:textId="77777777" w:rsidR="0010747F" w:rsidRDefault="0010747F" w:rsidP="0010747F">
                      <w:r>
                        <w:t xml:space="preserve"> </w:t>
                      </w:r>
                    </w:p>
                    <w:p w14:paraId="3D162128" w14:textId="77777777" w:rsidR="0010747F" w:rsidRDefault="0010747F" w:rsidP="0010747F">
                      <w:r>
                        <w:t>first order derivative of Q w.r.t K</w:t>
                      </w:r>
                    </w:p>
                    <w:p w14:paraId="1502D0E1" w14:textId="77777777" w:rsidR="0010747F" w:rsidRDefault="0010747F" w:rsidP="0010747F">
                      <w:r>
                        <w:t>(20*(K^(1/2)/5 + (4*L^(1/2))/5))/K^(1/2) - 10*lambda</w:t>
                      </w:r>
                    </w:p>
                    <w:p w14:paraId="2813F6F2" w14:textId="77777777" w:rsidR="0010747F" w:rsidRDefault="0010747F" w:rsidP="0010747F">
                      <w:r>
                        <w:t xml:space="preserve"> </w:t>
                      </w:r>
                    </w:p>
                    <w:p w14:paraId="20F56607" w14:textId="77777777" w:rsidR="0010747F" w:rsidRDefault="0010747F" w:rsidP="0010747F">
                      <w:r>
                        <w:t>first order derivative of Q w.r.t L</w:t>
                      </w:r>
                    </w:p>
                    <w:p w14:paraId="0157D24B" w14:textId="77777777" w:rsidR="0010747F" w:rsidRDefault="0010747F" w:rsidP="0010747F">
                      <w:r>
                        <w:t>(80*(K^(1/2)/5 + (4*L^(1/2))/5))/L^(1/2) - 4*lambda</w:t>
                      </w:r>
                    </w:p>
                    <w:p w14:paraId="212B401E" w14:textId="77777777" w:rsidR="0010747F" w:rsidRDefault="0010747F" w:rsidP="0010747F">
                      <w:r>
                        <w:t xml:space="preserve"> </w:t>
                      </w:r>
                    </w:p>
                    <w:p w14:paraId="13479392" w14:textId="77777777" w:rsidR="0010747F" w:rsidRDefault="0010747F" w:rsidP="0010747F">
                      <w:r>
                        <w:t>first order derivative of Q w.r.t lambda</w:t>
                      </w:r>
                    </w:p>
                    <w:p w14:paraId="3BF510C2" w14:textId="77777777" w:rsidR="0010747F" w:rsidRDefault="0010747F" w:rsidP="0010747F">
                      <w:r>
                        <w:t>4100 - 4*L - 10*K</w:t>
                      </w:r>
                    </w:p>
                    <w:p w14:paraId="4390B3F6" w14:textId="77777777" w:rsidR="0010747F" w:rsidRDefault="0010747F" w:rsidP="0010747F">
                      <w:r>
                        <w:t xml:space="preserve"> </w:t>
                      </w:r>
                    </w:p>
                    <w:p w14:paraId="2154BF7B" w14:textId="77777777" w:rsidR="0010747F" w:rsidRDefault="0010747F" w:rsidP="0010747F">
                      <w:r>
                        <w:t xml:space="preserve">second order derivative of Q w.r.t </w:t>
                      </w:r>
                      <w:proofErr w:type="spellStart"/>
                      <w:r>
                        <w:t>kk</w:t>
                      </w:r>
                      <w:proofErr w:type="spellEnd"/>
                    </w:p>
                    <w:p w14:paraId="4B42A6BA" w14:textId="77777777" w:rsidR="0010747F" w:rsidRDefault="0010747F" w:rsidP="0010747F">
                      <w:r>
                        <w:t>2/K - (10*(K^(1/2)/5 + (4*L^(1/2))/5))/K^(3/2)</w:t>
                      </w:r>
                    </w:p>
                    <w:p w14:paraId="57030DA1" w14:textId="77777777" w:rsidR="0010747F" w:rsidRDefault="0010747F" w:rsidP="0010747F">
                      <w:r>
                        <w:t xml:space="preserve"> </w:t>
                      </w:r>
                    </w:p>
                    <w:p w14:paraId="2B2EAE15" w14:textId="77777777" w:rsidR="0010747F" w:rsidRDefault="0010747F" w:rsidP="0010747F">
                      <w:r>
                        <w:t xml:space="preserve">second order derivative of Q w.r.t </w:t>
                      </w:r>
                      <w:proofErr w:type="spellStart"/>
                      <w:r>
                        <w:t>ll</w:t>
                      </w:r>
                      <w:proofErr w:type="spellEnd"/>
                    </w:p>
                    <w:p w14:paraId="38D9383E" w14:textId="77777777" w:rsidR="0010747F" w:rsidRDefault="0010747F" w:rsidP="0010747F">
                      <w:r>
                        <w:t>32/L - (40*(K^(1/2)/5 + (4*L^(1/2))/5))/L^(3/2)</w:t>
                      </w:r>
                    </w:p>
                    <w:p w14:paraId="004F697C" w14:textId="77777777" w:rsidR="0010747F" w:rsidRDefault="0010747F" w:rsidP="0010747F">
                      <w:r>
                        <w:t xml:space="preserve"> </w:t>
                      </w:r>
                    </w:p>
                    <w:p w14:paraId="018E6E0D" w14:textId="77777777" w:rsidR="0010747F" w:rsidRDefault="0010747F" w:rsidP="0010747F">
                      <w:r>
                        <w:t>second order derivative of Q w.r.t kl</w:t>
                      </w:r>
                    </w:p>
                    <w:p w14:paraId="50209E72" w14:textId="77777777" w:rsidR="0010747F" w:rsidRDefault="0010747F" w:rsidP="0010747F">
                      <w:r>
                        <w:t>8/(K^(1/2)*L^(1/2))</w:t>
                      </w:r>
                    </w:p>
                    <w:p w14:paraId="0E6B6CB2" w14:textId="77777777" w:rsidR="0010747F" w:rsidRDefault="0010747F" w:rsidP="0010747F">
                      <w:r>
                        <w:t xml:space="preserve"> </w:t>
                      </w:r>
                    </w:p>
                    <w:p w14:paraId="4A35A954" w14:textId="77777777" w:rsidR="0010747F" w:rsidRDefault="0010747F" w:rsidP="0010747F">
                      <w:r>
                        <w:t>K* =</w:t>
                      </w:r>
                    </w:p>
                    <w:p w14:paraId="07ADCBFE" w14:textId="77777777" w:rsidR="0010747F" w:rsidRDefault="0010747F" w:rsidP="0010747F">
                      <w:r>
                        <w:t>10</w:t>
                      </w:r>
                    </w:p>
                    <w:p w14:paraId="317785E6" w14:textId="77777777" w:rsidR="0010747F" w:rsidRDefault="0010747F" w:rsidP="0010747F">
                      <w:r>
                        <w:t xml:space="preserve"> </w:t>
                      </w:r>
                    </w:p>
                    <w:p w14:paraId="51588BFD" w14:textId="77777777" w:rsidR="0010747F" w:rsidRDefault="0010747F" w:rsidP="0010747F">
                      <w:r>
                        <w:t>L* =</w:t>
                      </w:r>
                    </w:p>
                    <w:p w14:paraId="4CFF5508" w14:textId="77777777" w:rsidR="0010747F" w:rsidRDefault="0010747F" w:rsidP="0010747F">
                      <w:r>
                        <w:t>1000</w:t>
                      </w:r>
                    </w:p>
                    <w:p w14:paraId="7A6DF1DD" w14:textId="77777777" w:rsidR="0010747F" w:rsidRDefault="0010747F" w:rsidP="0010747F">
                      <w:r>
                        <w:t xml:space="preserve"> </w:t>
                      </w:r>
                    </w:p>
                    <w:p w14:paraId="66E4A2F2" w14:textId="77777777" w:rsidR="0010747F" w:rsidRDefault="0010747F" w:rsidP="0010747F">
                      <w:r>
                        <w:t>lambda* =</w:t>
                      </w:r>
                    </w:p>
                    <w:p w14:paraId="6C4BFAE6" w14:textId="77777777" w:rsidR="0010747F" w:rsidRDefault="0010747F" w:rsidP="0010747F">
                      <w:r>
                        <w:t>82/5</w:t>
                      </w:r>
                    </w:p>
                    <w:p w14:paraId="39E5335B" w14:textId="77777777" w:rsidR="0010747F" w:rsidRDefault="0010747F" w:rsidP="0010747F">
                      <w:r>
                        <w:t xml:space="preserve"> </w:t>
                      </w:r>
                    </w:p>
                    <w:p w14:paraId="28EFEFD2" w14:textId="77777777" w:rsidR="0010747F" w:rsidRDefault="0010747F" w:rsidP="0010747F">
                      <w:r>
                        <w:t>max output assuming second order conditions are met is:</w:t>
                      </w:r>
                    </w:p>
                    <w:p w14:paraId="17D002E3" w14:textId="77777777" w:rsidR="0010747F" w:rsidRDefault="0010747F" w:rsidP="0010747F">
                      <w:r>
                        <w:t xml:space="preserve">q(k*,l*) = </w:t>
                      </w:r>
                    </w:p>
                    <w:p w14:paraId="1E73B9B8" w14:textId="220B8FC4" w:rsidR="0010747F" w:rsidRDefault="0010747F" w:rsidP="0010747F">
                      <w:r>
                        <w:t xml:space="preserve">       67240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9D19BB" w14:textId="6DB62A4F" w:rsidR="00204FE7" w:rsidRDefault="00204FE7" w:rsidP="00204FE7">
      <w:pPr>
        <w:rPr>
          <w:rStyle w:val="IntenseEmphasis"/>
          <w:i w:val="0"/>
        </w:rPr>
      </w:pPr>
    </w:p>
    <w:p w14:paraId="706E93FE" w14:textId="5D3068DD" w:rsidR="00204FE7" w:rsidRDefault="00204FE7" w:rsidP="00204FE7">
      <w:pPr>
        <w:rPr>
          <w:rStyle w:val="IntenseEmphasis"/>
          <w:i w:val="0"/>
        </w:rPr>
      </w:pPr>
    </w:p>
    <w:p w14:paraId="001957CE" w14:textId="77777777" w:rsidR="00702B65" w:rsidRPr="00702B65" w:rsidRDefault="00702B65" w:rsidP="00702B65">
      <w:pPr>
        <w:rPr>
          <w:rStyle w:val="IntenseEmphasis"/>
        </w:rPr>
      </w:pPr>
    </w:p>
    <w:sectPr w:rsidR="00702B65" w:rsidRPr="00702B65" w:rsidSect="00270F20">
      <w:headerReference w:type="default" r:id="rId12"/>
      <w:pgSz w:w="12240" w:h="15840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6A528" w14:textId="77777777" w:rsidR="00143217" w:rsidRDefault="00143217" w:rsidP="00702B65">
      <w:r>
        <w:separator/>
      </w:r>
    </w:p>
  </w:endnote>
  <w:endnote w:type="continuationSeparator" w:id="0">
    <w:p w14:paraId="455EB8E4" w14:textId="77777777" w:rsidR="00143217" w:rsidRDefault="00143217" w:rsidP="0070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6463" w14:textId="77777777" w:rsidR="00143217" w:rsidRDefault="00143217" w:rsidP="00702B65">
      <w:r>
        <w:separator/>
      </w:r>
    </w:p>
  </w:footnote>
  <w:footnote w:type="continuationSeparator" w:id="0">
    <w:p w14:paraId="126BA8AE" w14:textId="77777777" w:rsidR="00143217" w:rsidRDefault="00143217" w:rsidP="00702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DB9223" w14:textId="14A3B2C9"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BF7C7" w14:textId="7F8D86D1" w:rsidR="00702B65" w:rsidRDefault="00143217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3991">
          <w:t>Math Econ HW_3</w:t>
        </w:r>
      </w:sdtContent>
    </w:sdt>
  </w:p>
  <w:p w14:paraId="52B6DFFF" w14:textId="079C74AC" w:rsidR="00702B65" w:rsidRDefault="00143217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02B65"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469"/>
    <w:multiLevelType w:val="hybridMultilevel"/>
    <w:tmpl w:val="40569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4575"/>
    <w:multiLevelType w:val="hybridMultilevel"/>
    <w:tmpl w:val="47F01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C6"/>
    <w:rsid w:val="000152DB"/>
    <w:rsid w:val="00031219"/>
    <w:rsid w:val="000C0B1C"/>
    <w:rsid w:val="0010747F"/>
    <w:rsid w:val="0011458F"/>
    <w:rsid w:val="00143217"/>
    <w:rsid w:val="001916BE"/>
    <w:rsid w:val="001E1586"/>
    <w:rsid w:val="001F7F4B"/>
    <w:rsid w:val="00204FE7"/>
    <w:rsid w:val="00270F20"/>
    <w:rsid w:val="002B1DB6"/>
    <w:rsid w:val="002B677D"/>
    <w:rsid w:val="0037613D"/>
    <w:rsid w:val="004051BF"/>
    <w:rsid w:val="00447B39"/>
    <w:rsid w:val="00532FA6"/>
    <w:rsid w:val="005B5096"/>
    <w:rsid w:val="005C35BD"/>
    <w:rsid w:val="006167EC"/>
    <w:rsid w:val="006B413C"/>
    <w:rsid w:val="00702B65"/>
    <w:rsid w:val="00733991"/>
    <w:rsid w:val="007D0FDB"/>
    <w:rsid w:val="007D4F9C"/>
    <w:rsid w:val="0089532D"/>
    <w:rsid w:val="008B02B0"/>
    <w:rsid w:val="008B7151"/>
    <w:rsid w:val="00934EC6"/>
    <w:rsid w:val="00985550"/>
    <w:rsid w:val="009B77B0"/>
    <w:rsid w:val="00A14398"/>
    <w:rsid w:val="00A8778F"/>
    <w:rsid w:val="00AB407E"/>
    <w:rsid w:val="00B00E52"/>
    <w:rsid w:val="00D023D6"/>
    <w:rsid w:val="00E100D5"/>
    <w:rsid w:val="00E96DA1"/>
    <w:rsid w:val="00EE488F"/>
    <w:rsid w:val="00EE7893"/>
    <w:rsid w:val="00EF3243"/>
    <w:rsid w:val="00F90EBA"/>
    <w:rsid w:val="00F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DE53"/>
  <w15:chartTrackingRefBased/>
  <w15:docId w15:val="{544EBC8B-BD8C-E949-A328-418CCA74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32F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B77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7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A8F7477D49413492FA4BB1C8EF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4D043-4CE9-45D5-8A1D-0F69D6FC1B28}"/>
      </w:docPartPr>
      <w:docPartBody>
        <w:p w:rsidR="00A61D97" w:rsidRDefault="004445E3" w:rsidP="004445E3">
          <w:pPr>
            <w:pStyle w:val="6BA8F7477D49413492FA4BB1C8EF67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86BEDB6C374449BB151188FB0F2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8606-8308-407C-9BB1-8A66E2F2D537}"/>
      </w:docPartPr>
      <w:docPartBody>
        <w:p w:rsidR="00A61D97" w:rsidRDefault="004445E3" w:rsidP="004445E3">
          <w:pPr>
            <w:pStyle w:val="E286BEDB6C374449BB151188FB0F2A3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E3"/>
    <w:rsid w:val="001248DE"/>
    <w:rsid w:val="004445E3"/>
    <w:rsid w:val="00613124"/>
    <w:rsid w:val="00652BB2"/>
    <w:rsid w:val="0082621F"/>
    <w:rsid w:val="00A00DB5"/>
    <w:rsid w:val="00A5072D"/>
    <w:rsid w:val="00A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109847D1C46F5ADCE73989E4ED3F6">
    <w:name w:val="655109847D1C46F5ADCE73989E4ED3F6"/>
    <w:rsid w:val="004445E3"/>
  </w:style>
  <w:style w:type="paragraph" w:customStyle="1" w:styleId="6BA8F7477D49413492FA4BB1C8EF672C">
    <w:name w:val="6BA8F7477D49413492FA4BB1C8EF672C"/>
    <w:rsid w:val="004445E3"/>
  </w:style>
  <w:style w:type="paragraph" w:customStyle="1" w:styleId="E286BEDB6C374449BB151188FB0F2A3E">
    <w:name w:val="E286BEDB6C374449BB151188FB0F2A3E"/>
    <w:rsid w:val="004445E3"/>
  </w:style>
  <w:style w:type="paragraph" w:customStyle="1" w:styleId="239168C8AD4F45168F7ED940E5F40264">
    <w:name w:val="239168C8AD4F45168F7ED940E5F40264"/>
    <w:rsid w:val="004445E3"/>
  </w:style>
  <w:style w:type="paragraph" w:customStyle="1" w:styleId="3C21893247F54E709FD342FFBC04F97B">
    <w:name w:val="3C21893247F54E709FD342FFBC04F97B"/>
    <w:rsid w:val="004445E3"/>
  </w:style>
  <w:style w:type="character" w:styleId="PlaceholderText">
    <w:name w:val="Placeholder Text"/>
    <w:basedOn w:val="DefaultParagraphFont"/>
    <w:uiPriority w:val="99"/>
    <w:semiHidden/>
    <w:rsid w:val="0082621F"/>
    <w:rPr>
      <w:color w:val="808080"/>
    </w:rPr>
  </w:style>
  <w:style w:type="paragraph" w:customStyle="1" w:styleId="02F93EBAC8C3412FB785FA22C09BF53D">
    <w:name w:val="02F93EBAC8C3412FB785FA22C09BF53D"/>
    <w:rsid w:val="00A61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DE2A4B-02D0-2047-8A66-9B2E63EA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HW3.docx</Template>
  <TotalTime>0</TotalTime>
  <Pages>8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Econ HW_3</dc:title>
  <dc:subject>Date: September 13, 2018</dc:subject>
  <dc:creator>Cliff Rodriguez</dc:creator>
  <cp:keywords/>
  <dc:description/>
  <cp:lastModifiedBy>Rodriguez, Cliff</cp:lastModifiedBy>
  <cp:revision>2</cp:revision>
  <dcterms:created xsi:type="dcterms:W3CDTF">2018-09-13T23:28:00Z</dcterms:created>
  <dcterms:modified xsi:type="dcterms:W3CDTF">2018-09-13T23:28:00Z</dcterms:modified>
</cp:coreProperties>
</file>